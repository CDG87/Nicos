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11"/>
            <w:gridCol w:w="7126"/>
          </w:tblGrid>
          <w:tr w:rsidR="00DB2367">
            <w:trPr>
              <w:trHeight w:val="3960"/>
              <w:jc w:val="center"/>
            </w:trPr>
            <w:tc>
              <w:tcPr>
                <w:tcW w:w="1450" w:type="pct"/>
                <w:tcBorders>
                  <w:top w:val="nil"/>
                  <w:left w:val="nil"/>
                  <w:bottom w:val="nil"/>
                  <w:right w:val="nil"/>
                </w:tcBorders>
                <w:shd w:val="clear" w:color="auto" w:fill="auto"/>
              </w:tcPr>
              <w:p w:rsidR="00DB2367" w:rsidRDefault="00DB2367">
                <w:pPr>
                  <w:pStyle w:val="Sansinterligne"/>
                </w:pPr>
              </w:p>
            </w:tc>
            <w:tc>
              <w:tcPr>
                <w:tcW w:w="4000" w:type="pct"/>
                <w:tcBorders>
                  <w:top w:val="nil"/>
                  <w:left w:val="nil"/>
                  <w:bottom w:val="nil"/>
                  <w:right w:val="nil"/>
                </w:tcBorders>
                <w:shd w:val="clear" w:color="auto" w:fill="auto"/>
                <w:tcMar>
                  <w:left w:w="115" w:type="dxa"/>
                  <w:bottom w:w="115" w:type="dxa"/>
                </w:tcMar>
                <w:vAlign w:val="bottom"/>
              </w:tcPr>
              <w:p w:rsidR="00DB2367" w:rsidRDefault="00E46DE5">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4E8F9B2DC8124448B6AD6F2443BB301C"/>
                    </w:placeholder>
                    <w:dataBinding w:prefixMappings="xmlns:ns0='http://schemas.openxmlformats.org/package/2006/metadata/core-properties' xmlns:ns1='http://purl.org/dc/elements/1.1/'" w:xpath="/ns0:coreProperties[1]/ns1:title[1]" w:storeItemID="{6C3C8BC8-F283-45AE-878A-BAB7291924A1}"/>
                    <w:text/>
                  </w:sdtPr>
                  <w:sdtEndPr/>
                  <w:sdtContent>
                    <w:r w:rsidR="009124EA">
                      <w:rPr>
                        <w:rFonts w:asciiTheme="majorHAnsi" w:eastAsiaTheme="majorEastAsia" w:hAnsiTheme="majorHAnsi" w:cstheme="majorBidi"/>
                        <w:caps/>
                        <w:color w:val="775F55" w:themeColor="text2"/>
                        <w:sz w:val="110"/>
                        <w:szCs w:val="110"/>
                      </w:rPr>
                      <w:t>Application INspect</w:t>
                    </w:r>
                  </w:sdtContent>
                </w:sdt>
              </w:p>
            </w:tc>
          </w:tr>
          <w:tr w:rsidR="00DB2367">
            <w:trPr>
              <w:jc w:val="center"/>
            </w:trPr>
            <w:tc>
              <w:tcPr>
                <w:tcW w:w="1450" w:type="pct"/>
                <w:tcBorders>
                  <w:top w:val="nil"/>
                  <w:left w:val="nil"/>
                  <w:bottom w:val="nil"/>
                  <w:right w:val="nil"/>
                </w:tcBorders>
                <w:shd w:val="clear" w:color="auto" w:fill="auto"/>
              </w:tcPr>
              <w:p w:rsidR="00DB2367" w:rsidRDefault="00DB2367">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DB2367" w:rsidRDefault="00041D40">
                <w:r>
                  <w:rPr>
                    <w:noProof/>
                  </w:rPr>
                  <w:drawing>
                    <wp:inline distT="0" distB="0" distL="0" distR="0">
                      <wp:extent cx="2778369" cy="1459821"/>
                      <wp:effectExtent l="0" t="0" r="3175" b="7620"/>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99284" cy="1470810"/>
                              </a:xfrm>
                              <a:prstGeom prst="rect">
                                <a:avLst/>
                              </a:prstGeom>
                            </pic:spPr>
                          </pic:pic>
                        </a:graphicData>
                      </a:graphic>
                    </wp:inline>
                  </w:drawing>
                </w:r>
              </w:p>
            </w:tc>
          </w:tr>
          <w:tr w:rsidR="00DB2367">
            <w:trPr>
              <w:trHeight w:val="864"/>
              <w:jc w:val="center"/>
            </w:trPr>
            <w:tc>
              <w:tcPr>
                <w:tcW w:w="1450" w:type="pct"/>
                <w:tcBorders>
                  <w:top w:val="nil"/>
                  <w:left w:val="nil"/>
                  <w:bottom w:val="nil"/>
                </w:tcBorders>
                <w:shd w:val="clear" w:color="auto" w:fill="DD8047" w:themeFill="accent2"/>
                <w:vAlign w:val="center"/>
              </w:tcPr>
              <w:p w:rsidR="00DB2367" w:rsidRDefault="00E46DE5">
                <w:pPr>
                  <w:pStyle w:val="Sansinterligne"/>
                  <w:jc w:val="center"/>
                  <w:rPr>
                    <w:color w:val="FFFFFF" w:themeColor="background1"/>
                    <w:sz w:val="32"/>
                    <w:szCs w:val="32"/>
                  </w:rPr>
                </w:pPr>
                <w:sdt>
                  <w:sdtPr>
                    <w:rPr>
                      <w:color w:val="FFFFFF" w:themeColor="background1"/>
                      <w:sz w:val="32"/>
                      <w:szCs w:val="32"/>
                    </w:rPr>
                    <w:alias w:val="Date"/>
                    <w:id w:val="541102334"/>
                    <w:placeholder>
                      <w:docPart w:val="21E25B58455E42F29AC89E33670131A6"/>
                    </w:placeholder>
                    <w:dataBinding w:prefixMappings="xmlns:ns0='http://schemas.microsoft.com/office/2006/coverPageProps'" w:xpath="/ns0:CoverPageProperties[1]/ns0:PublishDate[1]" w:storeItemID="{55AF091B-3C7A-41E3-B477-F2FDAA23CFDA}"/>
                    <w:date w:fullDate="2018-02-02T00:00:00Z">
                      <w:dateFormat w:val="dd/MM/yyyy"/>
                      <w:lid w:val="fr-FR"/>
                      <w:storeMappedDataAs w:val="dateTime"/>
                      <w:calendar w:val="gregorian"/>
                    </w:date>
                  </w:sdtPr>
                  <w:sdtEndPr/>
                  <w:sdtContent>
                    <w:r w:rsidR="00413CFF">
                      <w:rPr>
                        <w:color w:val="FFFFFF" w:themeColor="background1"/>
                        <w:sz w:val="32"/>
                        <w:szCs w:val="32"/>
                      </w:rPr>
                      <w:t>02/02/2018</w:t>
                    </w:r>
                  </w:sdtContent>
                </w:sdt>
              </w:p>
            </w:tc>
            <w:tc>
              <w:tcPr>
                <w:tcW w:w="4000" w:type="pct"/>
                <w:tcBorders>
                  <w:top w:val="nil"/>
                  <w:bottom w:val="nil"/>
                  <w:right w:val="nil"/>
                </w:tcBorders>
                <w:shd w:val="clear" w:color="auto" w:fill="94B6D2" w:themeFill="accent1"/>
                <w:tcMar>
                  <w:left w:w="216" w:type="dxa"/>
                </w:tcMar>
                <w:vAlign w:val="center"/>
              </w:tcPr>
              <w:p w:rsidR="00DB2367" w:rsidRDefault="00E46DE5">
                <w:pPr>
                  <w:pStyle w:val="Sansinterligne"/>
                  <w:rPr>
                    <w:color w:val="FFFFFF" w:themeColor="background1"/>
                    <w:sz w:val="40"/>
                    <w:szCs w:val="40"/>
                  </w:rPr>
                </w:pPr>
                <w:sdt>
                  <w:sdtPr>
                    <w:rPr>
                      <w:color w:val="FFFFFF" w:themeColor="background1"/>
                      <w:sz w:val="40"/>
                      <w:szCs w:val="40"/>
                    </w:rPr>
                    <w:alias w:val="Sous-titre"/>
                    <w:id w:val="541102329"/>
                    <w:placeholder>
                      <w:docPart w:val="008D24BDDF894EDE8DDB44EDE460B6CB"/>
                    </w:placeholder>
                    <w:dataBinding w:prefixMappings="xmlns:ns0='http://schemas.openxmlformats.org/package/2006/metadata/core-properties' xmlns:ns1='http://purl.org/dc/elements/1.1/'" w:xpath="/ns0:coreProperties[1]/ns1:subject[1]" w:storeItemID="{6C3C8BC8-F283-45AE-878A-BAB7291924A1}"/>
                    <w:text/>
                  </w:sdtPr>
                  <w:sdtEndPr/>
                  <w:sdtContent>
                    <w:r w:rsidR="009124EA">
                      <w:rPr>
                        <w:color w:val="FFFFFF" w:themeColor="background1"/>
                        <w:sz w:val="40"/>
                        <w:szCs w:val="40"/>
                      </w:rPr>
                      <w:t>Tutoriels</w:t>
                    </w:r>
                    <w:r w:rsidR="00413CFF">
                      <w:rPr>
                        <w:color w:val="FFFFFF" w:themeColor="background1"/>
                        <w:sz w:val="40"/>
                        <w:szCs w:val="40"/>
                      </w:rPr>
                      <w:t xml:space="preserve"> </w:t>
                    </w:r>
                    <w:r w:rsidR="00E65367">
                      <w:rPr>
                        <w:color w:val="FFFFFF" w:themeColor="background1"/>
                        <w:sz w:val="40"/>
                        <w:szCs w:val="40"/>
                      </w:rPr>
                      <w:t>Administrateur</w:t>
                    </w:r>
                  </w:sdtContent>
                </w:sdt>
              </w:p>
            </w:tc>
          </w:tr>
          <w:tr w:rsidR="00DB2367">
            <w:trPr>
              <w:jc w:val="center"/>
            </w:trPr>
            <w:tc>
              <w:tcPr>
                <w:tcW w:w="1450" w:type="pct"/>
                <w:tcBorders>
                  <w:top w:val="nil"/>
                  <w:left w:val="nil"/>
                  <w:bottom w:val="nil"/>
                  <w:right w:val="nil"/>
                </w:tcBorders>
                <w:shd w:val="clear" w:color="auto" w:fill="auto"/>
                <w:vAlign w:val="center"/>
              </w:tcPr>
              <w:p w:rsidR="00DB2367" w:rsidRDefault="00DB2367">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DB2367" w:rsidRDefault="009124EA">
                <w:pPr>
                  <w:pStyle w:val="Sansinterligne"/>
                  <w:spacing w:line="360" w:lineRule="auto"/>
                  <w:rPr>
                    <w:sz w:val="26"/>
                    <w:szCs w:val="26"/>
                  </w:rPr>
                </w:pPr>
                <w:r>
                  <w:rPr>
                    <w:rFonts w:asciiTheme="majorHAnsi" w:eastAsiaTheme="majorEastAsia" w:hAnsiTheme="majorHAnsi" w:cstheme="majorBidi"/>
                    <w:sz w:val="26"/>
                    <w:szCs w:val="26"/>
                  </w:rPr>
                  <w:t xml:space="preserve">Liste des tutoriels liés à l’application </w:t>
                </w:r>
                <w:proofErr w:type="spellStart"/>
                <w:r>
                  <w:rPr>
                    <w:rFonts w:asciiTheme="majorHAnsi" w:eastAsiaTheme="majorEastAsia" w:hAnsiTheme="majorHAnsi" w:cstheme="majorBidi"/>
                    <w:sz w:val="26"/>
                    <w:szCs w:val="26"/>
                  </w:rPr>
                  <w:t>INspect</w:t>
                </w:r>
                <w:proofErr w:type="spellEnd"/>
                <w:r>
                  <w:rPr>
                    <w:rFonts w:asciiTheme="majorHAnsi" w:eastAsiaTheme="majorEastAsia" w:hAnsiTheme="majorHAnsi" w:cstheme="majorBidi"/>
                    <w:sz w:val="26"/>
                    <w:szCs w:val="26"/>
                  </w:rPr>
                  <w:t>, concernant l’installation, l’utilisation et la mise à jour.</w:t>
                </w:r>
                <w:r w:rsidR="00041D40">
                  <w:rPr>
                    <w:sz w:val="26"/>
                    <w:szCs w:val="26"/>
                  </w:rPr>
                  <w:t xml:space="preserve">  </w:t>
                </w:r>
              </w:p>
              <w:p w:rsidR="00E65367" w:rsidRDefault="00E65367">
                <w:pPr>
                  <w:pStyle w:val="Sansinterligne"/>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Ainsi qu’une partie concernant uniquement les administrateurs.</w:t>
                </w:r>
              </w:p>
              <w:p w:rsidR="00DB2367" w:rsidRDefault="00DB2367">
                <w:pPr>
                  <w:pStyle w:val="Sansinterligne"/>
                  <w:rPr>
                    <w:rFonts w:asciiTheme="majorHAnsi" w:eastAsiaTheme="majorEastAsia" w:hAnsiTheme="majorHAnsi" w:cstheme="majorBidi"/>
                    <w:i/>
                    <w:iCs/>
                    <w:color w:val="775F55" w:themeColor="text2"/>
                    <w:sz w:val="26"/>
                    <w:szCs w:val="26"/>
                  </w:rPr>
                </w:pPr>
              </w:p>
            </w:tc>
          </w:tr>
        </w:tbl>
        <w:p w:rsidR="009124EA" w:rsidRDefault="009124EA">
          <w:pPr>
            <w:spacing w:after="200" w:line="276" w:lineRule="auto"/>
          </w:pPr>
        </w:p>
        <w:p w:rsidR="009124EA" w:rsidRDefault="009124EA">
          <w:pPr>
            <w:spacing w:after="200" w:line="276" w:lineRule="auto"/>
          </w:pPr>
          <w:r>
            <w:br w:type="page"/>
          </w:r>
        </w:p>
        <w:sdt>
          <w:sdtPr>
            <w:rPr>
              <w:rFonts w:asciiTheme="minorHAnsi" w:eastAsiaTheme="minorHAnsi" w:hAnsiTheme="minorHAnsi" w:cs="Times New Roman"/>
              <w:color w:val="auto"/>
              <w:kern w:val="24"/>
              <w:sz w:val="23"/>
              <w:szCs w:val="20"/>
              <w14:ligatures w14:val="standardContextual"/>
            </w:rPr>
            <w:id w:val="-1106727198"/>
            <w:docPartObj>
              <w:docPartGallery w:val="Table of Contents"/>
              <w:docPartUnique/>
            </w:docPartObj>
          </w:sdtPr>
          <w:sdtEndPr>
            <w:rPr>
              <w:b/>
              <w:bCs/>
            </w:rPr>
          </w:sdtEndPr>
          <w:sdtContent>
            <w:p w:rsidR="00957F3A" w:rsidRPr="00957F3A" w:rsidRDefault="00957F3A">
              <w:pPr>
                <w:pStyle w:val="En-ttedetabledesmatires"/>
                <w:rPr>
                  <w:rStyle w:val="TitreCar"/>
                </w:rPr>
              </w:pPr>
              <w:r w:rsidRPr="00957F3A">
                <w:rPr>
                  <w:rStyle w:val="TitreCar"/>
                </w:rPr>
                <w:t>Table des matières</w:t>
              </w:r>
            </w:p>
            <w:p w:rsidR="00223EE2" w:rsidRDefault="00957F3A">
              <w:pPr>
                <w:pStyle w:val="TM2"/>
                <w:rPr>
                  <w:rFonts w:eastAsiaTheme="minorEastAsia" w:cstheme="minorBidi"/>
                  <w:noProof/>
                  <w:kern w:val="0"/>
                  <w:sz w:val="22"/>
                  <w:szCs w:val="22"/>
                  <w14:ligatures w14:val="none"/>
                </w:rPr>
              </w:pPr>
              <w:r w:rsidRPr="00957F3A">
                <w:rPr>
                  <w:sz w:val="26"/>
                  <w:szCs w:val="26"/>
                </w:rPr>
                <w:fldChar w:fldCharType="begin"/>
              </w:r>
              <w:r w:rsidRPr="00957F3A">
                <w:rPr>
                  <w:sz w:val="26"/>
                  <w:szCs w:val="26"/>
                </w:rPr>
                <w:instrText xml:space="preserve"> TOC \o "1-3" \h \z \u </w:instrText>
              </w:r>
              <w:r w:rsidRPr="00957F3A">
                <w:rPr>
                  <w:sz w:val="26"/>
                  <w:szCs w:val="26"/>
                </w:rPr>
                <w:fldChar w:fldCharType="separate"/>
              </w:r>
              <w:hyperlink w:anchor="_Toc506197530" w:history="1">
                <w:r w:rsidR="00223EE2" w:rsidRPr="00943C33">
                  <w:rPr>
                    <w:rStyle w:val="Lienhypertexte"/>
                    <w:noProof/>
                  </w:rPr>
                  <w:t>Présentation de l’application</w:t>
                </w:r>
                <w:r w:rsidR="00223EE2">
                  <w:rPr>
                    <w:noProof/>
                    <w:webHidden/>
                  </w:rPr>
                  <w:tab/>
                </w:r>
                <w:r w:rsidR="00223EE2">
                  <w:rPr>
                    <w:noProof/>
                    <w:webHidden/>
                  </w:rPr>
                  <w:fldChar w:fldCharType="begin"/>
                </w:r>
                <w:r w:rsidR="00223EE2">
                  <w:rPr>
                    <w:noProof/>
                    <w:webHidden/>
                  </w:rPr>
                  <w:instrText xml:space="preserve"> PAGEREF _Toc506197530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1" w:history="1">
                <w:r w:rsidR="00223EE2" w:rsidRPr="00943C33">
                  <w:rPr>
                    <w:rStyle w:val="Lienhypertexte"/>
                    <w:noProof/>
                  </w:rPr>
                  <w:t>Identifiants de connexion</w:t>
                </w:r>
                <w:r w:rsidR="00223EE2">
                  <w:rPr>
                    <w:noProof/>
                    <w:webHidden/>
                  </w:rPr>
                  <w:tab/>
                </w:r>
                <w:r w:rsidR="00223EE2">
                  <w:rPr>
                    <w:noProof/>
                    <w:webHidden/>
                  </w:rPr>
                  <w:fldChar w:fldCharType="begin"/>
                </w:r>
                <w:r w:rsidR="00223EE2">
                  <w:rPr>
                    <w:noProof/>
                    <w:webHidden/>
                  </w:rPr>
                  <w:instrText xml:space="preserve"> PAGEREF _Toc506197531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2" w:history="1">
                <w:r w:rsidR="00223EE2" w:rsidRPr="00943C33">
                  <w:rPr>
                    <w:rStyle w:val="Lienhypertexte"/>
                    <w:noProof/>
                  </w:rPr>
                  <w:t>Installer Wamp</w:t>
                </w:r>
                <w:r w:rsidR="00223EE2">
                  <w:rPr>
                    <w:noProof/>
                    <w:webHidden/>
                  </w:rPr>
                  <w:tab/>
                </w:r>
                <w:r w:rsidR="00223EE2">
                  <w:rPr>
                    <w:noProof/>
                    <w:webHidden/>
                  </w:rPr>
                  <w:fldChar w:fldCharType="begin"/>
                </w:r>
                <w:r w:rsidR="00223EE2">
                  <w:rPr>
                    <w:noProof/>
                    <w:webHidden/>
                  </w:rPr>
                  <w:instrText xml:space="preserve"> PAGEREF _Toc506197532 \h </w:instrText>
                </w:r>
                <w:r w:rsidR="00223EE2">
                  <w:rPr>
                    <w:noProof/>
                    <w:webHidden/>
                  </w:rPr>
                </w:r>
                <w:r w:rsidR="00223EE2">
                  <w:rPr>
                    <w:noProof/>
                    <w:webHidden/>
                  </w:rPr>
                  <w:fldChar w:fldCharType="separate"/>
                </w:r>
                <w:r w:rsidR="00223EE2">
                  <w:rPr>
                    <w:noProof/>
                    <w:webHidden/>
                  </w:rPr>
                  <w:t>2</w:t>
                </w:r>
                <w:r w:rsidR="00223EE2">
                  <w:rPr>
                    <w:noProof/>
                    <w:webHidden/>
                  </w:rPr>
                  <w:fldChar w:fldCharType="end"/>
                </w:r>
              </w:hyperlink>
            </w:p>
            <w:p w:rsidR="00223EE2" w:rsidRDefault="00E46DE5">
              <w:pPr>
                <w:pStyle w:val="TM3"/>
                <w:rPr>
                  <w:rFonts w:eastAsiaTheme="minorEastAsia" w:cstheme="minorBidi"/>
                  <w:noProof/>
                  <w:kern w:val="0"/>
                  <w:sz w:val="22"/>
                  <w:szCs w:val="22"/>
                  <w14:ligatures w14:val="none"/>
                </w:rPr>
              </w:pPr>
              <w:hyperlink w:anchor="_Toc506197533" w:history="1">
                <w:r w:rsidR="00223EE2" w:rsidRPr="00943C33">
                  <w:rPr>
                    <w:rStyle w:val="Lienhypertexte"/>
                    <w:noProof/>
                  </w:rPr>
                  <w:t>Comment savoir si j’ai un processeur 32 bits ou 64 bits ?</w:t>
                </w:r>
                <w:r w:rsidR="00223EE2">
                  <w:rPr>
                    <w:noProof/>
                    <w:webHidden/>
                  </w:rPr>
                  <w:tab/>
                </w:r>
                <w:r w:rsidR="00223EE2">
                  <w:rPr>
                    <w:noProof/>
                    <w:webHidden/>
                  </w:rPr>
                  <w:fldChar w:fldCharType="begin"/>
                </w:r>
                <w:r w:rsidR="00223EE2">
                  <w:rPr>
                    <w:noProof/>
                    <w:webHidden/>
                  </w:rPr>
                  <w:instrText xml:space="preserve"> PAGEREF _Toc506197533 \h </w:instrText>
                </w:r>
                <w:r w:rsidR="00223EE2">
                  <w:rPr>
                    <w:noProof/>
                    <w:webHidden/>
                  </w:rPr>
                </w:r>
                <w:r w:rsidR="00223EE2">
                  <w:rPr>
                    <w:noProof/>
                    <w:webHidden/>
                  </w:rPr>
                  <w:fldChar w:fldCharType="separate"/>
                </w:r>
                <w:r w:rsidR="00223EE2">
                  <w:rPr>
                    <w:noProof/>
                    <w:webHidden/>
                  </w:rPr>
                  <w:t>3</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4" w:history="1">
                <w:r w:rsidR="00223EE2" w:rsidRPr="00943C33">
                  <w:rPr>
                    <w:rStyle w:val="Lienhypertexte"/>
                    <w:noProof/>
                  </w:rPr>
                  <w:t>Installer l’application</w:t>
                </w:r>
                <w:r w:rsidR="00223EE2">
                  <w:rPr>
                    <w:noProof/>
                    <w:webHidden/>
                  </w:rPr>
                  <w:tab/>
                </w:r>
                <w:r w:rsidR="00223EE2">
                  <w:rPr>
                    <w:noProof/>
                    <w:webHidden/>
                  </w:rPr>
                  <w:fldChar w:fldCharType="begin"/>
                </w:r>
                <w:r w:rsidR="00223EE2">
                  <w:rPr>
                    <w:noProof/>
                    <w:webHidden/>
                  </w:rPr>
                  <w:instrText xml:space="preserve"> PAGEREF _Toc506197534 \h </w:instrText>
                </w:r>
                <w:r w:rsidR="00223EE2">
                  <w:rPr>
                    <w:noProof/>
                    <w:webHidden/>
                  </w:rPr>
                </w:r>
                <w:r w:rsidR="00223EE2">
                  <w:rPr>
                    <w:noProof/>
                    <w:webHidden/>
                  </w:rPr>
                  <w:fldChar w:fldCharType="separate"/>
                </w:r>
                <w:r w:rsidR="00223EE2">
                  <w:rPr>
                    <w:noProof/>
                    <w:webHidden/>
                  </w:rPr>
                  <w:t>4</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5" w:history="1">
                <w:r w:rsidR="00223EE2" w:rsidRPr="00943C33">
                  <w:rPr>
                    <w:rStyle w:val="Lienhypertexte"/>
                    <w:noProof/>
                  </w:rPr>
                  <w:t>Première utilisation</w:t>
                </w:r>
                <w:r w:rsidR="00223EE2">
                  <w:rPr>
                    <w:noProof/>
                    <w:webHidden/>
                  </w:rPr>
                  <w:tab/>
                </w:r>
                <w:r w:rsidR="00223EE2">
                  <w:rPr>
                    <w:noProof/>
                    <w:webHidden/>
                  </w:rPr>
                  <w:fldChar w:fldCharType="begin"/>
                </w:r>
                <w:r w:rsidR="00223EE2">
                  <w:rPr>
                    <w:noProof/>
                    <w:webHidden/>
                  </w:rPr>
                  <w:instrText xml:space="preserve"> PAGEREF _Toc506197535 \h </w:instrText>
                </w:r>
                <w:r w:rsidR="00223EE2">
                  <w:rPr>
                    <w:noProof/>
                    <w:webHidden/>
                  </w:rPr>
                </w:r>
                <w:r w:rsidR="00223EE2">
                  <w:rPr>
                    <w:noProof/>
                    <w:webHidden/>
                  </w:rPr>
                  <w:fldChar w:fldCharType="separate"/>
                </w:r>
                <w:r w:rsidR="00223EE2">
                  <w:rPr>
                    <w:noProof/>
                    <w:webHidden/>
                  </w:rPr>
                  <w:t>4</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6" w:history="1">
                <w:r w:rsidR="00223EE2" w:rsidRPr="00943C33">
                  <w:rPr>
                    <w:rStyle w:val="Lienhypertexte"/>
                    <w:noProof/>
                  </w:rPr>
                  <w:t>Utilisation quotidienne</w:t>
                </w:r>
                <w:r w:rsidR="00223EE2">
                  <w:rPr>
                    <w:noProof/>
                    <w:webHidden/>
                  </w:rPr>
                  <w:tab/>
                </w:r>
                <w:r w:rsidR="00223EE2">
                  <w:rPr>
                    <w:noProof/>
                    <w:webHidden/>
                  </w:rPr>
                  <w:fldChar w:fldCharType="begin"/>
                </w:r>
                <w:r w:rsidR="00223EE2">
                  <w:rPr>
                    <w:noProof/>
                    <w:webHidden/>
                  </w:rPr>
                  <w:instrText xml:space="preserve"> PAGEREF _Toc506197536 \h </w:instrText>
                </w:r>
                <w:r w:rsidR="00223EE2">
                  <w:rPr>
                    <w:noProof/>
                    <w:webHidden/>
                  </w:rPr>
                </w:r>
                <w:r w:rsidR="00223EE2">
                  <w:rPr>
                    <w:noProof/>
                    <w:webHidden/>
                  </w:rPr>
                  <w:fldChar w:fldCharType="separate"/>
                </w:r>
                <w:r w:rsidR="00223EE2">
                  <w:rPr>
                    <w:noProof/>
                    <w:webHidden/>
                  </w:rPr>
                  <w:t>5</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7" w:history="1">
                <w:r w:rsidR="00223EE2" w:rsidRPr="00943C33">
                  <w:rPr>
                    <w:rStyle w:val="Lienhypertexte"/>
                    <w:noProof/>
                  </w:rPr>
                  <w:t>Mettre à jour les coordonnées/logo de votre CDG</w:t>
                </w:r>
                <w:r w:rsidR="00223EE2">
                  <w:rPr>
                    <w:noProof/>
                    <w:webHidden/>
                  </w:rPr>
                  <w:tab/>
                </w:r>
                <w:r w:rsidR="00223EE2">
                  <w:rPr>
                    <w:noProof/>
                    <w:webHidden/>
                  </w:rPr>
                  <w:fldChar w:fldCharType="begin"/>
                </w:r>
                <w:r w:rsidR="00223EE2">
                  <w:rPr>
                    <w:noProof/>
                    <w:webHidden/>
                  </w:rPr>
                  <w:instrText xml:space="preserve"> PAGEREF _Toc506197537 \h </w:instrText>
                </w:r>
                <w:r w:rsidR="00223EE2">
                  <w:rPr>
                    <w:noProof/>
                    <w:webHidden/>
                  </w:rPr>
                </w:r>
                <w:r w:rsidR="00223EE2">
                  <w:rPr>
                    <w:noProof/>
                    <w:webHidden/>
                  </w:rPr>
                  <w:fldChar w:fldCharType="separate"/>
                </w:r>
                <w:r w:rsidR="00223EE2">
                  <w:rPr>
                    <w:noProof/>
                    <w:webHidden/>
                  </w:rPr>
                  <w:t>6</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8" w:history="1">
                <w:r w:rsidR="00223EE2" w:rsidRPr="00943C33">
                  <w:rPr>
                    <w:rStyle w:val="Lienhypertexte"/>
                    <w:noProof/>
                  </w:rPr>
                  <w:t>Mettre à jour la base de données</w:t>
                </w:r>
                <w:r w:rsidR="00223EE2">
                  <w:rPr>
                    <w:noProof/>
                    <w:webHidden/>
                  </w:rPr>
                  <w:tab/>
                </w:r>
                <w:r w:rsidR="00223EE2">
                  <w:rPr>
                    <w:noProof/>
                    <w:webHidden/>
                  </w:rPr>
                  <w:fldChar w:fldCharType="begin"/>
                </w:r>
                <w:r w:rsidR="00223EE2">
                  <w:rPr>
                    <w:noProof/>
                    <w:webHidden/>
                  </w:rPr>
                  <w:instrText xml:space="preserve"> PAGEREF _Toc506197538 \h </w:instrText>
                </w:r>
                <w:r w:rsidR="00223EE2">
                  <w:rPr>
                    <w:noProof/>
                    <w:webHidden/>
                  </w:rPr>
                </w:r>
                <w:r w:rsidR="00223EE2">
                  <w:rPr>
                    <w:noProof/>
                    <w:webHidden/>
                  </w:rPr>
                  <w:fldChar w:fldCharType="separate"/>
                </w:r>
                <w:r w:rsidR="00223EE2">
                  <w:rPr>
                    <w:noProof/>
                    <w:webHidden/>
                  </w:rPr>
                  <w:t>8</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39" w:history="1">
                <w:r w:rsidR="00223EE2" w:rsidRPr="00943C33">
                  <w:rPr>
                    <w:rStyle w:val="Lienhypertexte"/>
                    <w:noProof/>
                  </w:rPr>
                  <w:t>Ajouter des photos dans le rapport</w:t>
                </w:r>
                <w:r w:rsidR="00223EE2">
                  <w:rPr>
                    <w:noProof/>
                    <w:webHidden/>
                  </w:rPr>
                  <w:tab/>
                </w:r>
                <w:r w:rsidR="00223EE2">
                  <w:rPr>
                    <w:noProof/>
                    <w:webHidden/>
                  </w:rPr>
                  <w:fldChar w:fldCharType="begin"/>
                </w:r>
                <w:r w:rsidR="00223EE2">
                  <w:rPr>
                    <w:noProof/>
                    <w:webHidden/>
                  </w:rPr>
                  <w:instrText xml:space="preserve"> PAGEREF _Toc506197539 \h </w:instrText>
                </w:r>
                <w:r w:rsidR="00223EE2">
                  <w:rPr>
                    <w:noProof/>
                    <w:webHidden/>
                  </w:rPr>
                </w:r>
                <w:r w:rsidR="00223EE2">
                  <w:rPr>
                    <w:noProof/>
                    <w:webHidden/>
                  </w:rPr>
                  <w:fldChar w:fldCharType="separate"/>
                </w:r>
                <w:r w:rsidR="00223EE2">
                  <w:rPr>
                    <w:noProof/>
                    <w:webHidden/>
                  </w:rPr>
                  <w:t>10</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40" w:history="1">
                <w:r w:rsidR="00223EE2" w:rsidRPr="00943C33">
                  <w:rPr>
                    <w:rStyle w:val="Lienhypertexte"/>
                    <w:noProof/>
                  </w:rPr>
                  <w:t>Retrouver ses rapports d’intervention</w:t>
                </w:r>
                <w:r w:rsidR="00223EE2">
                  <w:rPr>
                    <w:noProof/>
                    <w:webHidden/>
                  </w:rPr>
                  <w:tab/>
                </w:r>
                <w:r w:rsidR="00223EE2">
                  <w:rPr>
                    <w:noProof/>
                    <w:webHidden/>
                  </w:rPr>
                  <w:fldChar w:fldCharType="begin"/>
                </w:r>
                <w:r w:rsidR="00223EE2">
                  <w:rPr>
                    <w:noProof/>
                    <w:webHidden/>
                  </w:rPr>
                  <w:instrText xml:space="preserve"> PAGEREF _Toc506197540 \h </w:instrText>
                </w:r>
                <w:r w:rsidR="00223EE2">
                  <w:rPr>
                    <w:noProof/>
                    <w:webHidden/>
                  </w:rPr>
                </w:r>
                <w:r w:rsidR="00223EE2">
                  <w:rPr>
                    <w:noProof/>
                    <w:webHidden/>
                  </w:rPr>
                  <w:fldChar w:fldCharType="separate"/>
                </w:r>
                <w:r w:rsidR="00223EE2">
                  <w:rPr>
                    <w:noProof/>
                    <w:webHidden/>
                  </w:rPr>
                  <w:t>12</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41" w:history="1">
                <w:r w:rsidR="00223EE2" w:rsidRPr="00943C33">
                  <w:rPr>
                    <w:rStyle w:val="Lienhypertexte"/>
                    <w:noProof/>
                  </w:rPr>
                  <w:t>Mise à jour de la base de données (entièrement)</w:t>
                </w:r>
                <w:r w:rsidR="00223EE2">
                  <w:rPr>
                    <w:noProof/>
                    <w:webHidden/>
                  </w:rPr>
                  <w:tab/>
                </w:r>
                <w:r w:rsidR="00223EE2">
                  <w:rPr>
                    <w:noProof/>
                    <w:webHidden/>
                  </w:rPr>
                  <w:fldChar w:fldCharType="begin"/>
                </w:r>
                <w:r w:rsidR="00223EE2">
                  <w:rPr>
                    <w:noProof/>
                    <w:webHidden/>
                  </w:rPr>
                  <w:instrText xml:space="preserve"> PAGEREF _Toc506197541 \h </w:instrText>
                </w:r>
                <w:r w:rsidR="00223EE2">
                  <w:rPr>
                    <w:noProof/>
                    <w:webHidden/>
                  </w:rPr>
                </w:r>
                <w:r w:rsidR="00223EE2">
                  <w:rPr>
                    <w:noProof/>
                    <w:webHidden/>
                  </w:rPr>
                  <w:fldChar w:fldCharType="separate"/>
                </w:r>
                <w:r w:rsidR="00223EE2">
                  <w:rPr>
                    <w:noProof/>
                    <w:webHidden/>
                  </w:rPr>
                  <w:t>13</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42" w:history="1">
                <w:r w:rsidR="00223EE2" w:rsidRPr="00943C33">
                  <w:rPr>
                    <w:rStyle w:val="Lienhypertexte"/>
                    <w:noProof/>
                  </w:rPr>
                  <w:t>Mise à jour d’une image de critère</w:t>
                </w:r>
                <w:r w:rsidR="00223EE2">
                  <w:rPr>
                    <w:noProof/>
                    <w:webHidden/>
                  </w:rPr>
                  <w:tab/>
                </w:r>
                <w:r w:rsidR="00223EE2">
                  <w:rPr>
                    <w:noProof/>
                    <w:webHidden/>
                  </w:rPr>
                  <w:fldChar w:fldCharType="begin"/>
                </w:r>
                <w:r w:rsidR="00223EE2">
                  <w:rPr>
                    <w:noProof/>
                    <w:webHidden/>
                  </w:rPr>
                  <w:instrText xml:space="preserve"> PAGEREF _Toc506197542 \h </w:instrText>
                </w:r>
                <w:r w:rsidR="00223EE2">
                  <w:rPr>
                    <w:noProof/>
                    <w:webHidden/>
                  </w:rPr>
                </w:r>
                <w:r w:rsidR="00223EE2">
                  <w:rPr>
                    <w:noProof/>
                    <w:webHidden/>
                  </w:rPr>
                  <w:fldChar w:fldCharType="separate"/>
                </w:r>
                <w:r w:rsidR="00223EE2">
                  <w:rPr>
                    <w:noProof/>
                    <w:webHidden/>
                  </w:rPr>
                  <w:t>15</w:t>
                </w:r>
                <w:r w:rsidR="00223EE2">
                  <w:rPr>
                    <w:noProof/>
                    <w:webHidden/>
                  </w:rPr>
                  <w:fldChar w:fldCharType="end"/>
                </w:r>
              </w:hyperlink>
            </w:p>
            <w:p w:rsidR="00223EE2" w:rsidRDefault="00E46DE5">
              <w:pPr>
                <w:pStyle w:val="TM2"/>
                <w:rPr>
                  <w:rFonts w:eastAsiaTheme="minorEastAsia" w:cstheme="minorBidi"/>
                  <w:noProof/>
                  <w:kern w:val="0"/>
                  <w:sz w:val="22"/>
                  <w:szCs w:val="22"/>
                  <w14:ligatures w14:val="none"/>
                </w:rPr>
              </w:pPr>
              <w:hyperlink w:anchor="_Toc506197543" w:history="1">
                <w:r w:rsidR="00223EE2" w:rsidRPr="00943C33">
                  <w:rPr>
                    <w:rStyle w:val="Lienhypertexte"/>
                    <w:noProof/>
                  </w:rPr>
                  <w:t>Modifier les pictogrammes</w:t>
                </w:r>
                <w:r w:rsidR="00223EE2">
                  <w:rPr>
                    <w:noProof/>
                    <w:webHidden/>
                  </w:rPr>
                  <w:tab/>
                </w:r>
                <w:r w:rsidR="00223EE2">
                  <w:rPr>
                    <w:noProof/>
                    <w:webHidden/>
                  </w:rPr>
                  <w:fldChar w:fldCharType="begin"/>
                </w:r>
                <w:r w:rsidR="00223EE2">
                  <w:rPr>
                    <w:noProof/>
                    <w:webHidden/>
                  </w:rPr>
                  <w:instrText xml:space="preserve"> PAGEREF _Toc506197543 \h </w:instrText>
                </w:r>
                <w:r w:rsidR="00223EE2">
                  <w:rPr>
                    <w:noProof/>
                    <w:webHidden/>
                  </w:rPr>
                </w:r>
                <w:r w:rsidR="00223EE2">
                  <w:rPr>
                    <w:noProof/>
                    <w:webHidden/>
                  </w:rPr>
                  <w:fldChar w:fldCharType="separate"/>
                </w:r>
                <w:r w:rsidR="00223EE2">
                  <w:rPr>
                    <w:noProof/>
                    <w:webHidden/>
                  </w:rPr>
                  <w:t>16</w:t>
                </w:r>
                <w:r w:rsidR="00223EE2">
                  <w:rPr>
                    <w:noProof/>
                    <w:webHidden/>
                  </w:rPr>
                  <w:fldChar w:fldCharType="end"/>
                </w:r>
              </w:hyperlink>
            </w:p>
            <w:p w:rsidR="00957F3A" w:rsidRDefault="00957F3A">
              <w:r w:rsidRPr="00957F3A">
                <w:rPr>
                  <w:b/>
                  <w:bCs/>
                  <w:sz w:val="26"/>
                  <w:szCs w:val="26"/>
                </w:rPr>
                <w:fldChar w:fldCharType="end"/>
              </w:r>
            </w:p>
          </w:sdtContent>
        </w:sdt>
        <w:p w:rsidR="00957F3A" w:rsidRDefault="00957F3A">
          <w:pPr>
            <w:spacing w:after="200" w:line="276" w:lineRule="auto"/>
          </w:pPr>
          <w:r>
            <w:br w:type="page"/>
          </w:r>
        </w:p>
        <w:p w:rsidR="00DB2367" w:rsidRDefault="00E46DE5">
          <w:pPr>
            <w:spacing w:after="200" w:line="276" w:lineRule="auto"/>
          </w:pPr>
        </w:p>
      </w:sdtContent>
    </w:sdt>
    <w:p w:rsidR="00DB2367" w:rsidRDefault="00E46DE5">
      <w:pPr>
        <w:pStyle w:val="Titre"/>
      </w:pPr>
      <w:sdt>
        <w:sdtPr>
          <w:alias w:val="Titre"/>
          <w:id w:val="-1055697181"/>
          <w:placeholder>
            <w:docPart w:val="4123A876AB324216A48B253CF8A9991C"/>
          </w:placeholder>
          <w:dataBinding w:prefixMappings="xmlns:ns0='http://schemas.openxmlformats.org/package/2006/metadata/core-properties' xmlns:ns1='http://purl.org/dc/elements/1.1/'" w:xpath="/ns0:coreProperties[1]/ns1:title[1]" w:storeItemID="{6C3C8BC8-F283-45AE-878A-BAB7291924A1}"/>
          <w:text/>
        </w:sdtPr>
        <w:sdtEndPr/>
        <w:sdtContent>
          <w:r w:rsidR="009124EA">
            <w:t xml:space="preserve">Application </w:t>
          </w:r>
          <w:proofErr w:type="spellStart"/>
          <w:r w:rsidR="009124EA">
            <w:t>INspect</w:t>
          </w:r>
          <w:proofErr w:type="spellEnd"/>
        </w:sdtContent>
      </w:sdt>
    </w:p>
    <w:p w:rsidR="00DB2367" w:rsidRDefault="00DB2367">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C1804DEDA6B445E486F058E8C1667979"/>
        </w:placeholder>
        <w:dataBinding w:prefixMappings="xmlns:ns0='http://schemas.openxmlformats.org/package/2006/metadata/core-properties' xmlns:ns1='http://purl.org/dc/elements/1.1/'" w:xpath="/ns0:coreProperties[1]/ns1:subject[1]" w:storeItemID="{6C3C8BC8-F283-45AE-878A-BAB7291924A1}"/>
        <w:text/>
      </w:sdtPr>
      <w:sdtEndPr/>
      <w:sdtContent>
        <w:p w:rsidR="00DB2367" w:rsidRDefault="00E65367">
          <w:pPr>
            <w:pStyle w:val="Sous-titre"/>
          </w:pPr>
          <w:r>
            <w:t>Tutoriels Administrateur</w:t>
          </w:r>
        </w:p>
      </w:sdtContent>
    </w:sdt>
    <w:p w:rsidR="00453F56" w:rsidRDefault="00453F56" w:rsidP="00453F56">
      <w:pPr>
        <w:pStyle w:val="Titre2"/>
      </w:pPr>
      <w:bookmarkStart w:id="0" w:name="_Toc506197530"/>
      <w:r>
        <w:t>Présentation de l’application</w:t>
      </w:r>
      <w:bookmarkEnd w:id="0"/>
    </w:p>
    <w:p w:rsidR="00453F56" w:rsidRPr="00453F56" w:rsidRDefault="00E57018" w:rsidP="00BB07C7">
      <w:pPr>
        <w:pStyle w:val="Citationintense"/>
      </w:pPr>
      <w:proofErr w:type="spellStart"/>
      <w:r>
        <w:t>INspect</w:t>
      </w:r>
      <w:proofErr w:type="spellEnd"/>
      <w:r>
        <w:t xml:space="preserve"> est une application web </w:t>
      </w:r>
      <w:r w:rsidR="00792241">
        <w:t>hors connexion. C’est-à-dire q</w:t>
      </w:r>
      <w:r w:rsidR="00DA2776">
        <w:t>ue cette application s’utilise</w:t>
      </w:r>
      <w:r w:rsidR="00792241">
        <w:t xml:space="preserve"> via un navigateur Internet (Mozilla Firefox, Google Chrome, Microsoft Edge, Internet Explorer…), sans pour autant nécessité de connexion Internet. Pour ce faire nous utiliserons un « serveur local » qui sera à télécharger sur l’ordinateur ou tablette avec lequel/laquelle vous souhaiterez utiliser l’application. Ce serveur local se nomme « </w:t>
      </w:r>
      <w:proofErr w:type="spellStart"/>
      <w:r w:rsidR="00792241" w:rsidRPr="00BB07C7">
        <w:rPr>
          <w:rStyle w:val="CitationCar"/>
        </w:rPr>
        <w:t>Wamp</w:t>
      </w:r>
      <w:proofErr w:type="spellEnd"/>
      <w:r w:rsidR="00792241" w:rsidRPr="00BB07C7">
        <w:rPr>
          <w:rStyle w:val="CitationCar"/>
        </w:rPr>
        <w:t xml:space="preserve"> Server</w:t>
      </w:r>
      <w:r w:rsidR="00792241">
        <w:t xml:space="preserve"> » et nous allons donc </w:t>
      </w:r>
      <w:proofErr w:type="gramStart"/>
      <w:r w:rsidR="00792241">
        <w:t>voir</w:t>
      </w:r>
      <w:proofErr w:type="gramEnd"/>
      <w:r w:rsidR="00792241">
        <w:t xml:space="preserve"> comment l’installer.</w:t>
      </w:r>
    </w:p>
    <w:p w:rsidR="00420CA1" w:rsidRDefault="00886B51" w:rsidP="00420CA1">
      <w:pPr>
        <w:pStyle w:val="Titre2"/>
      </w:pPr>
      <w:bookmarkStart w:id="1" w:name="_Toc506197531"/>
      <w:bookmarkStart w:id="2" w:name="_Hlk506197315"/>
      <w:r>
        <w:t>Identifiants de connexion</w:t>
      </w:r>
      <w:bookmarkEnd w:id="1"/>
    </w:p>
    <w:p w:rsidR="00886B51" w:rsidRDefault="00886B51" w:rsidP="00886B51">
      <w:r>
        <w:t xml:space="preserve">Vous aurez besoin d’un identifiant et d’un mot de passe pour utiliser l’application. </w:t>
      </w:r>
      <w:r w:rsidR="00781219">
        <w:t>Deux comptes existent (Utilisateur et Administrateur), le compte administrateur possédant des droits supplémentaire.</w:t>
      </w:r>
    </w:p>
    <w:p w:rsidR="00886B51" w:rsidRDefault="00886B51" w:rsidP="00886B51">
      <w:r w:rsidRPr="00886B51">
        <w:rPr>
          <w:b/>
        </w:rPr>
        <w:t>Utilisateur</w:t>
      </w:r>
      <w:r>
        <w:t xml:space="preserve"> : </w:t>
      </w:r>
    </w:p>
    <w:p w:rsidR="00886B51" w:rsidRDefault="00886B51" w:rsidP="00886B51">
      <w:pPr>
        <w:pStyle w:val="Paragraphedeliste"/>
        <w:numPr>
          <w:ilvl w:val="0"/>
          <w:numId w:val="26"/>
        </w:numPr>
      </w:pPr>
      <w:r w:rsidRPr="00886B51">
        <w:rPr>
          <w:i/>
        </w:rPr>
        <w:t>Login</w:t>
      </w:r>
      <w:r>
        <w:t xml:space="preserve"> : </w:t>
      </w:r>
      <w:r w:rsidR="006B221C" w:rsidRPr="006B221C">
        <w:rPr>
          <w:rStyle w:val="Accentuation"/>
        </w:rPr>
        <w:t>inspection</w:t>
      </w:r>
    </w:p>
    <w:p w:rsidR="00886B51" w:rsidRDefault="00886B51" w:rsidP="00886B51">
      <w:pPr>
        <w:pStyle w:val="Paragraphedeliste"/>
        <w:numPr>
          <w:ilvl w:val="0"/>
          <w:numId w:val="26"/>
        </w:numPr>
      </w:pPr>
      <w:r w:rsidRPr="00886B51">
        <w:rPr>
          <w:i/>
        </w:rPr>
        <w:t>Mot de passe</w:t>
      </w:r>
      <w:r>
        <w:t> :</w:t>
      </w:r>
      <w:r w:rsidR="006B221C">
        <w:t xml:space="preserve"> </w:t>
      </w:r>
      <w:proofErr w:type="spellStart"/>
      <w:r w:rsidR="006B221C">
        <w:rPr>
          <w:rStyle w:val="Accentuation"/>
        </w:rPr>
        <w:t>in</w:t>
      </w:r>
      <w:r w:rsidR="006B221C" w:rsidRPr="006B221C">
        <w:rPr>
          <w:rStyle w:val="Accentuation"/>
        </w:rPr>
        <w:t>spect</w:t>
      </w:r>
      <w:proofErr w:type="spellEnd"/>
    </w:p>
    <w:p w:rsidR="00886B51" w:rsidRDefault="00886B51" w:rsidP="00886B51">
      <w:r w:rsidRPr="00886B51">
        <w:rPr>
          <w:b/>
        </w:rPr>
        <w:t>Administrateur</w:t>
      </w:r>
      <w:r>
        <w:t xml:space="preserve"> : </w:t>
      </w:r>
    </w:p>
    <w:p w:rsidR="00886B51" w:rsidRDefault="00886B51" w:rsidP="00886B51">
      <w:pPr>
        <w:pStyle w:val="Paragraphedeliste"/>
        <w:numPr>
          <w:ilvl w:val="0"/>
          <w:numId w:val="26"/>
        </w:numPr>
      </w:pPr>
      <w:r w:rsidRPr="00886B51">
        <w:rPr>
          <w:i/>
        </w:rPr>
        <w:t>Login</w:t>
      </w:r>
      <w:r>
        <w:t xml:space="preserve"> : </w:t>
      </w:r>
      <w:r w:rsidR="005503E8" w:rsidRPr="005503E8">
        <w:rPr>
          <w:rStyle w:val="Accentuation"/>
        </w:rPr>
        <w:t>admin</w:t>
      </w:r>
    </w:p>
    <w:p w:rsidR="00420CA1" w:rsidRDefault="00886B51" w:rsidP="00C03208">
      <w:pPr>
        <w:pStyle w:val="Paragraphedeliste"/>
        <w:numPr>
          <w:ilvl w:val="0"/>
          <w:numId w:val="26"/>
        </w:numPr>
      </w:pPr>
      <w:r w:rsidRPr="00886B51">
        <w:rPr>
          <w:i/>
        </w:rPr>
        <w:t>Mot de passe</w:t>
      </w:r>
      <w:r>
        <w:t> :</w:t>
      </w:r>
      <w:r w:rsidR="005503E8">
        <w:t xml:space="preserve"> </w:t>
      </w:r>
      <w:r w:rsidR="006B221C">
        <w:rPr>
          <w:rStyle w:val="Accentuation"/>
        </w:rPr>
        <w:t>acfi</w:t>
      </w:r>
      <w:r w:rsidR="005503E8" w:rsidRPr="005503E8">
        <w:rPr>
          <w:rStyle w:val="Accentuation"/>
        </w:rPr>
        <w:t>cdg87</w:t>
      </w:r>
    </w:p>
    <w:p w:rsidR="00DA67F9" w:rsidRDefault="00DA67F9" w:rsidP="00DA67F9"/>
    <w:p w:rsidR="00FF6C4F" w:rsidRDefault="00FF6C4F">
      <w:pPr>
        <w:spacing w:after="200" w:line="276" w:lineRule="auto"/>
        <w:rPr>
          <w:b/>
          <w:color w:val="94B6D2" w:themeColor="accent1"/>
          <w:spacing w:val="20"/>
          <w:sz w:val="32"/>
          <w:szCs w:val="28"/>
        </w:rPr>
      </w:pPr>
      <w:bookmarkStart w:id="3" w:name="_Toc506197532"/>
      <w:bookmarkEnd w:id="2"/>
      <w:r>
        <w:br w:type="page"/>
      </w:r>
    </w:p>
    <w:p w:rsidR="00FF6C4F" w:rsidRDefault="00FF6C4F" w:rsidP="00FF6C4F">
      <w:pPr>
        <w:pStyle w:val="Titre2"/>
      </w:pPr>
      <w:bookmarkStart w:id="4" w:name="_Toc506294560"/>
      <w:bookmarkEnd w:id="3"/>
      <w:r>
        <w:lastRenderedPageBreak/>
        <w:t xml:space="preserve">Installer </w:t>
      </w:r>
      <w:proofErr w:type="spellStart"/>
      <w:r>
        <w:t>Wamp</w:t>
      </w:r>
      <w:bookmarkEnd w:id="4"/>
      <w:proofErr w:type="spellEnd"/>
    </w:p>
    <w:p w:rsidR="00FF6C4F" w:rsidRPr="007251CF" w:rsidRDefault="00FF6C4F" w:rsidP="00FF6C4F">
      <w:r>
        <w:t>Premièrement, vous aurez besoin de connaitre votre type de processeur. Pour le savoir suivez les instructions suivantes :</w:t>
      </w:r>
    </w:p>
    <w:p w:rsidR="00FF6C4F" w:rsidRDefault="00FF6C4F" w:rsidP="00FF6C4F">
      <w:pPr>
        <w:jc w:val="both"/>
      </w:pPr>
      <w:r>
        <w:t>Effectuez un clic droit sur le « </w:t>
      </w:r>
      <w:r w:rsidRPr="00BB07C7">
        <w:rPr>
          <w:rStyle w:val="lev"/>
        </w:rPr>
        <w:t xml:space="preserve">logo </w:t>
      </w:r>
      <w:proofErr w:type="spellStart"/>
      <w:r w:rsidRPr="00BB07C7">
        <w:rPr>
          <w:rStyle w:val="lev"/>
        </w:rPr>
        <w:t>windows</w:t>
      </w:r>
      <w:proofErr w:type="spellEnd"/>
      <w:r>
        <w:t> » dans la barre des tâches de Windows et choisissez « </w:t>
      </w:r>
      <w:r w:rsidRPr="00BB07C7">
        <w:rPr>
          <w:rStyle w:val="lev"/>
        </w:rPr>
        <w:t>Système</w:t>
      </w:r>
      <w:r>
        <w:t> ». Une fenêtre s’ouvre et vous indique le type de votre processeur.</w:t>
      </w:r>
    </w:p>
    <w:p w:rsidR="00FF6C4F" w:rsidRDefault="00FF6C4F" w:rsidP="00FF6C4F">
      <w:pPr>
        <w:pStyle w:val="Titre3"/>
        <w:rPr>
          <w:noProof/>
        </w:rPr>
      </w:pPr>
    </w:p>
    <w:p w:rsidR="00FF6C4F" w:rsidRDefault="00FF6C4F" w:rsidP="00FF6C4F">
      <w:pPr>
        <w:jc w:val="center"/>
      </w:pPr>
      <w:r>
        <w:rPr>
          <w:noProof/>
        </w:rPr>
        <w:drawing>
          <wp:inline distT="0" distB="0" distL="0" distR="0" wp14:anchorId="0257E91B" wp14:editId="0196676F">
            <wp:extent cx="1318846" cy="28416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64" t="18834" r="78255"/>
                    <a:stretch/>
                  </pic:blipFill>
                  <pic:spPr bwMode="auto">
                    <a:xfrm>
                      <a:off x="0" y="0"/>
                      <a:ext cx="1319005" cy="2841967"/>
                    </a:xfrm>
                    <a:prstGeom prst="rect">
                      <a:avLst/>
                    </a:prstGeom>
                    <a:ln>
                      <a:noFill/>
                    </a:ln>
                    <a:extLst>
                      <a:ext uri="{53640926-AAD7-44D8-BBD7-CCE9431645EC}">
                        <a14:shadowObscured xmlns:a14="http://schemas.microsoft.com/office/drawing/2010/main"/>
                      </a:ext>
                    </a:extLst>
                  </pic:spPr>
                </pic:pic>
              </a:graphicData>
            </a:graphic>
          </wp:inline>
        </w:drawing>
      </w:r>
    </w:p>
    <w:p w:rsidR="00FF6C4F" w:rsidRDefault="00FF6C4F" w:rsidP="00FF6C4F">
      <w:pPr>
        <w:jc w:val="center"/>
      </w:pPr>
      <w:r>
        <w:rPr>
          <w:noProof/>
        </w:rPr>
        <mc:AlternateContent>
          <mc:Choice Requires="wps">
            <w:drawing>
              <wp:anchor distT="0" distB="0" distL="114300" distR="114300" simplePos="0" relativeHeight="251666944" behindDoc="0" locked="0" layoutInCell="1" allowOverlap="1" wp14:anchorId="020AD0C4" wp14:editId="73F7A598">
                <wp:simplePos x="0" y="0"/>
                <wp:positionH relativeFrom="column">
                  <wp:posOffset>1562100</wp:posOffset>
                </wp:positionH>
                <wp:positionV relativeFrom="paragraph">
                  <wp:posOffset>1147445</wp:posOffset>
                </wp:positionV>
                <wp:extent cx="298132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981325" cy="3238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A8FB93" id="Rectangle 23" o:spid="_x0000_s1026" style="position:absolute;margin-left:123pt;margin-top:90.35pt;width:234.75pt;height:25.5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" filled="f" strokecolor="red" strokeweight="1.5pt"/>
            </w:pict>
          </mc:Fallback>
        </mc:AlternateContent>
      </w:r>
      <w:r>
        <w:rPr>
          <w:noProof/>
        </w:rPr>
        <w:drawing>
          <wp:inline distT="0" distB="0" distL="0" distR="0" wp14:anchorId="7E98A059" wp14:editId="404C8179">
            <wp:extent cx="3226777" cy="1957668"/>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389" cy="1979274"/>
                    </a:xfrm>
                    <a:prstGeom prst="rect">
                      <a:avLst/>
                    </a:prstGeom>
                  </pic:spPr>
                </pic:pic>
              </a:graphicData>
            </a:graphic>
          </wp:inline>
        </w:drawing>
      </w:r>
    </w:p>
    <w:p w:rsidR="00FF6C4F" w:rsidRDefault="00FF6C4F" w:rsidP="00FF6C4F">
      <w:pPr>
        <w:jc w:val="both"/>
      </w:pPr>
      <w:r>
        <w:t>Vous pouvez alors exécuter la version correspondante.</w:t>
      </w:r>
    </w:p>
    <w:p w:rsidR="00FF6C4F" w:rsidRDefault="00FF6C4F" w:rsidP="00FF6C4F">
      <w:r>
        <w:t>Une fois l’installation compléter via les 6 dossiers, « </w:t>
      </w:r>
      <w:proofErr w:type="spellStart"/>
      <w:r w:rsidRPr="00BB07C7">
        <w:rPr>
          <w:rStyle w:val="CitationCar"/>
        </w:rPr>
        <w:t>Wamp</w:t>
      </w:r>
      <w:proofErr w:type="spellEnd"/>
      <w:r w:rsidRPr="00BB07C7">
        <w:rPr>
          <w:rStyle w:val="CitationCar"/>
        </w:rPr>
        <w:t xml:space="preserve"> Server</w:t>
      </w:r>
      <w:r>
        <w:t> » est installé sur votre ordinateur/tablette.</w:t>
      </w:r>
    </w:p>
    <w:p w:rsidR="00FF6C4F" w:rsidRDefault="00FF6C4F" w:rsidP="00FF6C4F"/>
    <w:p w:rsidR="00FF6C4F" w:rsidRPr="00223FE3" w:rsidRDefault="00FF6C4F" w:rsidP="00FF6C4F">
      <w:r>
        <w:t xml:space="preserve">Passons désormais à l’installation de </w:t>
      </w:r>
      <w:proofErr w:type="spellStart"/>
      <w:r w:rsidRPr="00223FE3">
        <w:rPr>
          <w:rStyle w:val="CitationCar"/>
        </w:rPr>
        <w:t>Wamp</w:t>
      </w:r>
      <w:proofErr w:type="spellEnd"/>
      <w:r>
        <w:rPr>
          <w:rStyle w:val="CitationCar"/>
        </w:rPr>
        <w:t>.</w:t>
      </w:r>
    </w:p>
    <w:p w:rsidR="00FF6C4F" w:rsidRDefault="00FF6C4F" w:rsidP="00FF6C4F">
      <w:r>
        <w:t xml:space="preserve">Pour installer </w:t>
      </w:r>
      <w:proofErr w:type="spellStart"/>
      <w:r w:rsidRPr="00BB07C7">
        <w:rPr>
          <w:rStyle w:val="CitationCar"/>
        </w:rPr>
        <w:t>Wamp</w:t>
      </w:r>
      <w:proofErr w:type="spellEnd"/>
      <w:r>
        <w:t xml:space="preserve"> il vous suffira d’ouvrir le dossier « </w:t>
      </w:r>
      <w:r>
        <w:rPr>
          <w:rStyle w:val="lev"/>
        </w:rPr>
        <w:t>2</w:t>
      </w:r>
      <w:r w:rsidRPr="00BB07C7">
        <w:rPr>
          <w:rStyle w:val="lev"/>
        </w:rPr>
        <w:t xml:space="preserve"> – INSTALLATION DES LOGICIELS</w:t>
      </w:r>
      <w:r>
        <w:t> ». Vous y retrouverez l’ensemble de ces fichiers :</w:t>
      </w:r>
    </w:p>
    <w:p w:rsidR="00FF6C4F" w:rsidRDefault="00FF6C4F" w:rsidP="00FF6C4F">
      <w:r>
        <w:rPr>
          <w:noProof/>
        </w:rPr>
        <w:lastRenderedPageBreak/>
        <w:drawing>
          <wp:inline distT="0" distB="0" distL="0" distR="0" wp14:anchorId="520FE4A2" wp14:editId="46C30759">
            <wp:extent cx="1181100" cy="12858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81100" cy="1285875"/>
                    </a:xfrm>
                    <a:prstGeom prst="rect">
                      <a:avLst/>
                    </a:prstGeom>
                  </pic:spPr>
                </pic:pic>
              </a:graphicData>
            </a:graphic>
          </wp:inline>
        </w:drawing>
      </w:r>
    </w:p>
    <w:p w:rsidR="00FF6C4F" w:rsidRDefault="00FF6C4F" w:rsidP="00FF6C4F">
      <w:r>
        <w:t>Pour réaliser l’installation correctement, vous devrez ouvrir chacun de ces dossiers dans l’ordre chronologique. Dans chaque dossier, vous trouverez 2 fichiers d’installation comme ceux-ci :</w:t>
      </w:r>
    </w:p>
    <w:p w:rsidR="00FF6C4F" w:rsidRDefault="00FF6C4F" w:rsidP="00FF6C4F">
      <w:r>
        <w:rPr>
          <w:noProof/>
        </w:rPr>
        <w:drawing>
          <wp:inline distT="0" distB="0" distL="0" distR="0" wp14:anchorId="42FDBBC5" wp14:editId="1B1957A0">
            <wp:extent cx="1047750" cy="428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47750" cy="428625"/>
                    </a:xfrm>
                    <a:prstGeom prst="rect">
                      <a:avLst/>
                    </a:prstGeom>
                  </pic:spPr>
                </pic:pic>
              </a:graphicData>
            </a:graphic>
          </wp:inline>
        </w:drawing>
      </w:r>
    </w:p>
    <w:p w:rsidR="00FF6C4F" w:rsidRDefault="00FF6C4F" w:rsidP="00FF6C4F">
      <w:r>
        <w:t xml:space="preserve">Veuillez double-cliquer sur le fichier d’installation correspondant à votre processeur (32 bits </w:t>
      </w:r>
      <w:r>
        <w:sym w:font="Wingdings" w:char="F0E0"/>
      </w:r>
      <w:r>
        <w:t xml:space="preserve"> x86 ; 64 bits </w:t>
      </w:r>
      <w:r>
        <w:sym w:font="Wingdings" w:char="F0E0"/>
      </w:r>
      <w:r>
        <w:t xml:space="preserve"> x64).</w:t>
      </w:r>
    </w:p>
    <w:p w:rsidR="00FF6C4F" w:rsidRDefault="00FF6C4F" w:rsidP="00FF6C4F">
      <w:pPr>
        <w:pStyle w:val="Listepuces3"/>
        <w:numPr>
          <w:ilvl w:val="0"/>
          <w:numId w:val="5"/>
        </w:numPr>
      </w:pPr>
      <w:r>
        <w:t xml:space="preserve">IMPORTANT : A l’installation de </w:t>
      </w:r>
      <w:proofErr w:type="spellStart"/>
      <w:r w:rsidRPr="00ED5A67">
        <w:rPr>
          <w:rStyle w:val="lev"/>
        </w:rPr>
        <w:t>Wamp</w:t>
      </w:r>
      <w:proofErr w:type="spellEnd"/>
      <w:r>
        <w:t xml:space="preserve">, veuillez autoriser le </w:t>
      </w:r>
      <w:r w:rsidRPr="00CE6289">
        <w:rPr>
          <w:rStyle w:val="lev"/>
        </w:rPr>
        <w:t>pare-feu</w:t>
      </w:r>
      <w:r>
        <w:t>.</w:t>
      </w:r>
    </w:p>
    <w:p w:rsidR="00FF6C4F" w:rsidRDefault="00FF6C4F" w:rsidP="00FF6C4F">
      <w:pPr>
        <w:pStyle w:val="Listepuces3"/>
        <w:numPr>
          <w:ilvl w:val="0"/>
          <w:numId w:val="5"/>
        </w:numPr>
      </w:pPr>
      <w:r>
        <w:t xml:space="preserve">ATTENTION : Lors de l’installation de </w:t>
      </w:r>
      <w:proofErr w:type="spellStart"/>
      <w:r w:rsidRPr="00F55C4F">
        <w:rPr>
          <w:rStyle w:val="lev"/>
        </w:rPr>
        <w:t>Wamp</w:t>
      </w:r>
      <w:proofErr w:type="spellEnd"/>
      <w:r>
        <w:t>, il se pourrait que l’on vous demande de choisir un navigateur par défaut. Nous vous conseillons de choisir google chrome (s’il est installé sur votre ordinateur), dans le cas contraire choisissez votre navigateur habituel.</w:t>
      </w:r>
    </w:p>
    <w:p w:rsidR="00FF6C4F" w:rsidRDefault="00FF6C4F" w:rsidP="00FF6C4F">
      <w:pPr>
        <w:pStyle w:val="Listepuces3"/>
        <w:numPr>
          <w:ilvl w:val="0"/>
          <w:numId w:val="0"/>
        </w:numPr>
        <w:ind w:left="864"/>
      </w:pPr>
      <w:r>
        <w:t>Le navigateur se trouve dans « </w:t>
      </w:r>
      <w:r w:rsidRPr="00F55C4F">
        <w:rPr>
          <w:rStyle w:val="lev"/>
        </w:rPr>
        <w:t>Ce PC / :C / programmes files </w:t>
      </w:r>
      <w:r>
        <w:t>» puis choisissez celui que vous souhaitez (dossier « </w:t>
      </w:r>
      <w:r w:rsidRPr="00F55C4F">
        <w:rPr>
          <w:rStyle w:val="lev"/>
        </w:rPr>
        <w:t>Google / Chrome / Application</w:t>
      </w:r>
      <w:r>
        <w:t> » pour Chrome et sélectionnez « </w:t>
      </w:r>
      <w:r w:rsidRPr="00F55C4F">
        <w:rPr>
          <w:rStyle w:val="lev"/>
        </w:rPr>
        <w:t>chrome.exe</w:t>
      </w:r>
      <w:r>
        <w:t> ».</w:t>
      </w:r>
    </w:p>
    <w:p w:rsidR="00FF6C4F" w:rsidRDefault="00FF6C4F" w:rsidP="00FF6C4F"/>
    <w:p w:rsidR="00FF6C4F" w:rsidRDefault="00FF6C4F" w:rsidP="00FF6C4F">
      <w:pPr>
        <w:spacing w:after="200" w:line="276" w:lineRule="auto"/>
        <w:rPr>
          <w:b/>
          <w:color w:val="94B6D2" w:themeColor="accent1"/>
          <w:spacing w:val="20"/>
          <w:sz w:val="28"/>
          <w:szCs w:val="28"/>
        </w:rPr>
      </w:pPr>
      <w:r>
        <w:br w:type="page"/>
      </w:r>
    </w:p>
    <w:p w:rsidR="00FF6C4F" w:rsidRDefault="00FF6C4F" w:rsidP="00FF6C4F">
      <w:pPr>
        <w:pStyle w:val="Titre2"/>
      </w:pPr>
      <w:bookmarkStart w:id="5" w:name="_Toc506294561"/>
      <w:r>
        <w:lastRenderedPageBreak/>
        <w:t>Installer l’application</w:t>
      </w:r>
      <w:bookmarkEnd w:id="5"/>
    </w:p>
    <w:p w:rsidR="00FF6C4F" w:rsidRDefault="00FF6C4F" w:rsidP="00FF6C4F">
      <w:r>
        <w:t>Il est maintenant nécessaire d’installer l’application sur votre poste. Pour cela il vous suffira de copier (clique droit / copier) le dossier « </w:t>
      </w:r>
      <w:proofErr w:type="spellStart"/>
      <w:r w:rsidRPr="005E680C">
        <w:rPr>
          <w:rStyle w:val="lev"/>
        </w:rPr>
        <w:t>INspect</w:t>
      </w:r>
      <w:proofErr w:type="spellEnd"/>
      <w:r>
        <w:t> » et de le coller dans « </w:t>
      </w:r>
      <w:r w:rsidRPr="00E15A3B">
        <w:rPr>
          <w:rStyle w:val="lev"/>
        </w:rPr>
        <w:t xml:space="preserve">Ce PC / :C / </w:t>
      </w:r>
      <w:proofErr w:type="spellStart"/>
      <w:r w:rsidRPr="00E15A3B">
        <w:rPr>
          <w:rStyle w:val="lev"/>
        </w:rPr>
        <w:t>wamp</w:t>
      </w:r>
      <w:proofErr w:type="spellEnd"/>
      <w:r w:rsidRPr="00E15A3B">
        <w:rPr>
          <w:rStyle w:val="lev"/>
        </w:rPr>
        <w:t xml:space="preserve"> / www</w:t>
      </w:r>
      <w:r>
        <w:t> ».</w:t>
      </w:r>
    </w:p>
    <w:p w:rsidR="00FF6C4F" w:rsidRDefault="00FF6C4F" w:rsidP="00FF6C4F">
      <w:r>
        <w:rPr>
          <w:noProof/>
        </w:rPr>
        <w:drawing>
          <wp:inline distT="0" distB="0" distL="0" distR="0" wp14:anchorId="36434D8C" wp14:editId="4F02C515">
            <wp:extent cx="2676525" cy="2571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257175"/>
                    </a:xfrm>
                    <a:prstGeom prst="rect">
                      <a:avLst/>
                    </a:prstGeom>
                  </pic:spPr>
                </pic:pic>
              </a:graphicData>
            </a:graphic>
          </wp:inline>
        </w:drawing>
      </w:r>
      <w:r>
        <w:t xml:space="preserve">  ou  </w:t>
      </w:r>
      <w:r>
        <w:rPr>
          <w:noProof/>
        </w:rPr>
        <w:drawing>
          <wp:inline distT="0" distB="0" distL="0" distR="0" wp14:anchorId="384F8C93" wp14:editId="5ED0A3FD">
            <wp:extent cx="2419350" cy="257175"/>
            <wp:effectExtent l="0" t="0" r="0" b="9525"/>
            <wp:docPr id="36" name="Image 36"/>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7"/>
                    <a:stretch>
                      <a:fillRect/>
                    </a:stretch>
                  </pic:blipFill>
                  <pic:spPr>
                    <a:xfrm>
                      <a:off x="0" y="0"/>
                      <a:ext cx="2419350" cy="257175"/>
                    </a:xfrm>
                    <a:prstGeom prst="rect">
                      <a:avLst/>
                    </a:prstGeom>
                  </pic:spPr>
                </pic:pic>
              </a:graphicData>
            </a:graphic>
          </wp:inline>
        </w:drawing>
      </w:r>
    </w:p>
    <w:p w:rsidR="00FF6C4F" w:rsidRDefault="00FF6C4F" w:rsidP="00FF6C4F">
      <w:r>
        <w:t>Une fois dans le dossier « </w:t>
      </w:r>
      <w:r w:rsidRPr="005E680C">
        <w:rPr>
          <w:rStyle w:val="lev"/>
        </w:rPr>
        <w:t>www</w:t>
      </w:r>
      <w:r>
        <w:t> » coller l’application « </w:t>
      </w:r>
      <w:proofErr w:type="spellStart"/>
      <w:r w:rsidRPr="005E680C">
        <w:rPr>
          <w:rStyle w:val="lev"/>
        </w:rPr>
        <w:t>INspect</w:t>
      </w:r>
      <w:proofErr w:type="spellEnd"/>
      <w:r>
        <w:t> » (clique droit / coller).</w:t>
      </w:r>
    </w:p>
    <w:p w:rsidR="00FF6C4F" w:rsidRDefault="00FF6C4F" w:rsidP="00FF6C4F"/>
    <w:p w:rsidR="00FF6C4F" w:rsidRDefault="00FF6C4F" w:rsidP="00FF6C4F">
      <w:pPr>
        <w:pStyle w:val="Titre2"/>
      </w:pPr>
      <w:bookmarkStart w:id="6" w:name="_Toc506294562"/>
      <w:r>
        <w:t>Première utilisation</w:t>
      </w:r>
      <w:bookmarkEnd w:id="6"/>
    </w:p>
    <w:p w:rsidR="00FF6C4F" w:rsidRDefault="00FF6C4F" w:rsidP="00FF6C4F">
      <w:r>
        <w:t>Pour lancer l’application, vous devez impérativement lancer « </w:t>
      </w:r>
      <w:proofErr w:type="spellStart"/>
      <w:r>
        <w:rPr>
          <w:rStyle w:val="lev"/>
        </w:rPr>
        <w:t>wamp</w:t>
      </w:r>
      <w:proofErr w:type="spellEnd"/>
      <w:r>
        <w:t xml:space="preserve"> » (en double-cliquant sur l’icône qui se trouve sur votre bureau Windows). </w:t>
      </w:r>
      <w:r>
        <w:rPr>
          <w:noProof/>
        </w:rPr>
        <w:drawing>
          <wp:inline distT="0" distB="0" distL="0" distR="0" wp14:anchorId="053010C8" wp14:editId="20008367">
            <wp:extent cx="733425" cy="581025"/>
            <wp:effectExtent l="0" t="0" r="9525" b="9525"/>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33425" cy="581025"/>
                    </a:xfrm>
                    <a:prstGeom prst="rect">
                      <a:avLst/>
                    </a:prstGeom>
                    <a:noFill/>
                    <a:ln>
                      <a:noFill/>
                    </a:ln>
                  </pic:spPr>
                </pic:pic>
              </a:graphicData>
            </a:graphic>
          </wp:inline>
        </w:drawing>
      </w:r>
    </w:p>
    <w:p w:rsidR="00FF6C4F" w:rsidRDefault="00FF6C4F" w:rsidP="00FF6C4F">
      <w:r>
        <w:t>Une icône verte (dans la barre des tâches) vous indiquera que celui-ci est bien lancé</w:t>
      </w:r>
      <w:r>
        <w:rPr>
          <w:noProof/>
        </w:rPr>
        <w:t xml:space="preserve"> </w:t>
      </w:r>
      <w:r>
        <w:t xml:space="preserve">ATTENTION le lancement peut mettre 1 à 2 minutes. </w:t>
      </w:r>
      <w:r>
        <w:rPr>
          <w:noProof/>
        </w:rPr>
        <w:drawing>
          <wp:inline distT="0" distB="0" distL="0" distR="0" wp14:anchorId="4EBDC97A" wp14:editId="61E73CF6">
            <wp:extent cx="1905000" cy="371475"/>
            <wp:effectExtent l="0" t="0" r="0" b="952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371475"/>
                    </a:xfrm>
                    <a:prstGeom prst="rect">
                      <a:avLst/>
                    </a:prstGeom>
                    <a:noFill/>
                    <a:ln>
                      <a:noFill/>
                    </a:ln>
                  </pic:spPr>
                </pic:pic>
              </a:graphicData>
            </a:graphic>
          </wp:inline>
        </w:drawing>
      </w:r>
    </w:p>
    <w:p w:rsidR="00FF6C4F" w:rsidRDefault="00FF6C4F" w:rsidP="00FF6C4F">
      <w:r>
        <w:t xml:space="preserve">Une fois </w:t>
      </w:r>
      <w:proofErr w:type="spellStart"/>
      <w:r>
        <w:rPr>
          <w:rStyle w:val="CitationCar"/>
        </w:rPr>
        <w:t>wamp</w:t>
      </w:r>
      <w:proofErr w:type="spellEnd"/>
      <w:r>
        <w:t xml:space="preserve"> lancé, vous n’aurez qu’à double-cliquer sur le raccourcis « </w:t>
      </w:r>
      <w:proofErr w:type="spellStart"/>
      <w:r>
        <w:rPr>
          <w:rStyle w:val="lev"/>
        </w:rPr>
        <w:t>INspect</w:t>
      </w:r>
      <w:proofErr w:type="spellEnd"/>
      <w:r>
        <w:t xml:space="preserve"> » </w:t>
      </w:r>
      <w:r>
        <w:rPr>
          <w:noProof/>
        </w:rPr>
        <w:drawing>
          <wp:inline distT="0" distB="0" distL="0" distR="0" wp14:anchorId="7F1A9BEE" wp14:editId="3ADCEF40">
            <wp:extent cx="647700" cy="2000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200025"/>
                    </a:xfrm>
                    <a:prstGeom prst="rect">
                      <a:avLst/>
                    </a:prstGeom>
                  </pic:spPr>
                </pic:pic>
              </a:graphicData>
            </a:graphic>
          </wp:inline>
        </w:drawing>
      </w:r>
    </w:p>
    <w:p w:rsidR="00FF6C4F" w:rsidRDefault="00FF6C4F" w:rsidP="00FF6C4F">
      <w:r>
        <w:t xml:space="preserve">L’application se lance alors sur internet (cependant aucune connexion internet n’est nécessaire). Le premier lancement risque de prendre un moment, </w:t>
      </w:r>
      <w:r>
        <w:rPr>
          <w:rStyle w:val="Accentuation"/>
        </w:rPr>
        <w:t>patientez sans fermer l’application</w:t>
      </w:r>
      <w:r>
        <w:t>. Une fois chargée, vous devriez arriver sur cette page :</w:t>
      </w:r>
    </w:p>
    <w:p w:rsidR="00FF6C4F" w:rsidRDefault="00FF6C4F" w:rsidP="00FF6C4F">
      <w:r>
        <w:rPr>
          <w:noProof/>
        </w:rPr>
        <w:drawing>
          <wp:inline distT="0" distB="0" distL="0" distR="0" wp14:anchorId="48D33268" wp14:editId="6941968C">
            <wp:extent cx="6229350" cy="3686175"/>
            <wp:effectExtent l="0" t="0" r="0" b="952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29350" cy="3686175"/>
                    </a:xfrm>
                    <a:prstGeom prst="rect">
                      <a:avLst/>
                    </a:prstGeom>
                    <a:noFill/>
                    <a:ln>
                      <a:noFill/>
                    </a:ln>
                  </pic:spPr>
                </pic:pic>
              </a:graphicData>
            </a:graphic>
          </wp:inline>
        </w:drawing>
      </w:r>
    </w:p>
    <w:p w:rsidR="00FF6C4F" w:rsidRDefault="00FF6C4F" w:rsidP="00FF6C4F"/>
    <w:p w:rsidR="00FF6C4F" w:rsidRDefault="00FF6C4F" w:rsidP="00FF6C4F">
      <w:pPr>
        <w:pStyle w:val="Listepuces3"/>
        <w:numPr>
          <w:ilvl w:val="0"/>
          <w:numId w:val="5"/>
        </w:numPr>
      </w:pPr>
      <w:r>
        <w:lastRenderedPageBreak/>
        <w:t xml:space="preserve">ASTUCE : Vous pouvez copier le raccourci (nommé </w:t>
      </w:r>
      <w:proofErr w:type="spellStart"/>
      <w:r>
        <w:t>INspect</w:t>
      </w:r>
      <w:proofErr w:type="spellEnd"/>
      <w:r>
        <w:t>) et le coller sur le bureau de votre ordinateur afin de l’avoir rapidement depuis le bureau.</w:t>
      </w:r>
    </w:p>
    <w:p w:rsidR="00FF6C4F" w:rsidRPr="008746B5" w:rsidRDefault="00FF6C4F" w:rsidP="00FF6C4F">
      <w:pPr>
        <w:pStyle w:val="Listepuces3"/>
        <w:numPr>
          <w:ilvl w:val="0"/>
          <w:numId w:val="0"/>
        </w:numPr>
        <w:rPr>
          <w:i/>
          <w:color w:val="auto"/>
        </w:rPr>
      </w:pPr>
      <w:r w:rsidRPr="008746B5">
        <w:rPr>
          <w:i/>
          <w:color w:val="auto"/>
        </w:rPr>
        <w:t>Après avoir cliqué sur « </w:t>
      </w:r>
      <w:r w:rsidRPr="008746B5">
        <w:rPr>
          <w:rStyle w:val="lev"/>
        </w:rPr>
        <w:t>Entrer dans l’application</w:t>
      </w:r>
      <w:r w:rsidRPr="008746B5">
        <w:rPr>
          <w:i/>
          <w:color w:val="auto"/>
        </w:rPr>
        <w:t> », vous devrez entrer des identifiants :</w:t>
      </w:r>
    </w:p>
    <w:p w:rsidR="00FF6C4F" w:rsidRDefault="00FF6C4F" w:rsidP="00FF6C4F">
      <w:r w:rsidRPr="00886B51">
        <w:rPr>
          <w:b/>
        </w:rPr>
        <w:t>Utilisateur</w:t>
      </w:r>
      <w:r>
        <w:t xml:space="preserve"> : </w:t>
      </w:r>
    </w:p>
    <w:p w:rsidR="00FF6C4F" w:rsidRDefault="00FF6C4F" w:rsidP="00FF6C4F">
      <w:pPr>
        <w:pStyle w:val="Paragraphedeliste"/>
        <w:numPr>
          <w:ilvl w:val="0"/>
          <w:numId w:val="26"/>
        </w:numPr>
      </w:pPr>
      <w:r w:rsidRPr="00886B51">
        <w:rPr>
          <w:i/>
        </w:rPr>
        <w:t>Login</w:t>
      </w:r>
      <w:r>
        <w:t xml:space="preserve"> : </w:t>
      </w:r>
      <w:r w:rsidRPr="006B221C">
        <w:rPr>
          <w:rStyle w:val="Accentuation"/>
        </w:rPr>
        <w:t>inspection</w:t>
      </w:r>
    </w:p>
    <w:p w:rsidR="00FF6C4F" w:rsidRDefault="00FF6C4F" w:rsidP="00FF6C4F">
      <w:pPr>
        <w:pStyle w:val="Paragraphedeliste"/>
        <w:numPr>
          <w:ilvl w:val="0"/>
          <w:numId w:val="26"/>
        </w:numPr>
      </w:pPr>
      <w:r w:rsidRPr="00886B51">
        <w:rPr>
          <w:i/>
        </w:rPr>
        <w:t>Mot de passe</w:t>
      </w:r>
      <w:r>
        <w:t xml:space="preserve"> : </w:t>
      </w:r>
      <w:proofErr w:type="spellStart"/>
      <w:r>
        <w:rPr>
          <w:rStyle w:val="Accentuation"/>
        </w:rPr>
        <w:t>in</w:t>
      </w:r>
      <w:r w:rsidRPr="006B221C">
        <w:rPr>
          <w:rStyle w:val="Accentuation"/>
        </w:rPr>
        <w:t>spect</w:t>
      </w:r>
      <w:proofErr w:type="spellEnd"/>
    </w:p>
    <w:p w:rsidR="00FF6C4F" w:rsidRDefault="00FF6C4F" w:rsidP="00FF6C4F">
      <w:r w:rsidRPr="00886B51">
        <w:rPr>
          <w:b/>
        </w:rPr>
        <w:t>Administrateur</w:t>
      </w:r>
      <w:r>
        <w:t xml:space="preserve"> : </w:t>
      </w:r>
    </w:p>
    <w:p w:rsidR="00FF6C4F" w:rsidRDefault="00FF6C4F" w:rsidP="00FF6C4F">
      <w:pPr>
        <w:pStyle w:val="Paragraphedeliste"/>
        <w:numPr>
          <w:ilvl w:val="0"/>
          <w:numId w:val="26"/>
        </w:numPr>
      </w:pPr>
      <w:r w:rsidRPr="00886B51">
        <w:rPr>
          <w:i/>
        </w:rPr>
        <w:t>Login</w:t>
      </w:r>
      <w:r>
        <w:t xml:space="preserve"> : </w:t>
      </w:r>
      <w:r w:rsidRPr="005503E8">
        <w:rPr>
          <w:rStyle w:val="Accentuation"/>
        </w:rPr>
        <w:t>admin</w:t>
      </w:r>
    </w:p>
    <w:p w:rsidR="00FF6C4F" w:rsidRDefault="00FF6C4F" w:rsidP="00FF6C4F">
      <w:pPr>
        <w:pStyle w:val="Paragraphedeliste"/>
        <w:numPr>
          <w:ilvl w:val="0"/>
          <w:numId w:val="26"/>
        </w:numPr>
      </w:pPr>
      <w:r w:rsidRPr="00886B51">
        <w:rPr>
          <w:i/>
        </w:rPr>
        <w:t>Mot de passe</w:t>
      </w:r>
      <w:r>
        <w:t xml:space="preserve"> : </w:t>
      </w:r>
      <w:r>
        <w:rPr>
          <w:rStyle w:val="Accentuation"/>
        </w:rPr>
        <w:t>acfi</w:t>
      </w:r>
      <w:r w:rsidRPr="005503E8">
        <w:rPr>
          <w:rStyle w:val="Accentuation"/>
        </w:rPr>
        <w:t>cdg87</w:t>
      </w:r>
    </w:p>
    <w:p w:rsidR="00FF6C4F" w:rsidRDefault="00FF6C4F" w:rsidP="00FF6C4F">
      <w:pPr>
        <w:pStyle w:val="Listepuces3"/>
        <w:numPr>
          <w:ilvl w:val="0"/>
          <w:numId w:val="0"/>
        </w:numPr>
      </w:pPr>
      <w:bookmarkStart w:id="7" w:name="_GoBack"/>
      <w:bookmarkEnd w:id="7"/>
    </w:p>
    <w:p w:rsidR="00FF6C4F" w:rsidRDefault="00FF6C4F" w:rsidP="00FF6C4F">
      <w:r>
        <w:t>La toute première chose à faire, une fois dans l’application, sera de la mettre à jour avec vos propres données. Pour ce faire, allez dans « </w:t>
      </w:r>
      <w:r>
        <w:rPr>
          <w:rStyle w:val="lev"/>
        </w:rPr>
        <w:t>Mise à jour</w:t>
      </w:r>
      <w:r>
        <w:t> ». Vous aurez accès à ces trois boutons :</w:t>
      </w:r>
    </w:p>
    <w:p w:rsidR="00FF6C4F" w:rsidRDefault="00FF6C4F" w:rsidP="00FF6C4F">
      <w:r>
        <w:rPr>
          <w:noProof/>
        </w:rPr>
        <w:drawing>
          <wp:inline distT="0" distB="0" distL="0" distR="0" wp14:anchorId="14395FBD" wp14:editId="781A9832">
            <wp:extent cx="6229350" cy="990600"/>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350" cy="990600"/>
                    </a:xfrm>
                    <a:prstGeom prst="rect">
                      <a:avLst/>
                    </a:prstGeom>
                    <a:noFill/>
                    <a:ln>
                      <a:noFill/>
                    </a:ln>
                  </pic:spPr>
                </pic:pic>
              </a:graphicData>
            </a:graphic>
          </wp:inline>
        </w:drawing>
      </w:r>
    </w:p>
    <w:p w:rsidR="00FF6C4F" w:rsidRDefault="00FF6C4F" w:rsidP="00FF6C4F">
      <w:r>
        <w:rPr>
          <w:rStyle w:val="lev"/>
        </w:rPr>
        <w:t>Logo et adresse</w:t>
      </w:r>
      <w:r>
        <w:t> : Inscrivez, ici, les coordonnées de votre CDG ainsi que son logo.</w:t>
      </w:r>
    </w:p>
    <w:p w:rsidR="00FF6C4F" w:rsidRDefault="00FF6C4F" w:rsidP="00FF6C4F">
      <w:r>
        <w:rPr>
          <w:rStyle w:val="lev"/>
        </w:rPr>
        <w:t>Coordonnés structures</w:t>
      </w:r>
      <w:r>
        <w:t> : Créez et modifiez les structures pour lesquels vous ferez des inspections.</w:t>
      </w:r>
    </w:p>
    <w:p w:rsidR="00FF6C4F" w:rsidRDefault="00FF6C4F" w:rsidP="00FF6C4F">
      <w:r>
        <w:rPr>
          <w:rStyle w:val="lev"/>
        </w:rPr>
        <w:t>Coordonnés inspecteur</w:t>
      </w:r>
      <w:r>
        <w:t> : Créez et modifiez les inspecteurs qui réaliseront ces inspections.</w:t>
      </w:r>
    </w:p>
    <w:p w:rsidR="00FF6C4F" w:rsidRDefault="00FF6C4F" w:rsidP="00FF6C4F">
      <w:pPr>
        <w:pStyle w:val="Listepuces3"/>
        <w:numPr>
          <w:ilvl w:val="0"/>
          <w:numId w:val="5"/>
        </w:numPr>
      </w:pPr>
      <w:r>
        <w:t xml:space="preserve">IMPORTANT : Pour revenir à la page précédente, cliquez sur les boutons de </w:t>
      </w:r>
      <w:r w:rsidRPr="00B53841">
        <w:rPr>
          <w:rStyle w:val="lev"/>
        </w:rPr>
        <w:t>retour</w:t>
      </w:r>
      <w:r>
        <w:t xml:space="preserve"> prévus à cet effet et non sur le flèche « </w:t>
      </w:r>
      <w:r w:rsidRPr="00B53841">
        <w:rPr>
          <w:rStyle w:val="lev"/>
        </w:rPr>
        <w:t>précédente</w:t>
      </w:r>
      <w:r>
        <w:t> » de votre navigateur.</w:t>
      </w:r>
    </w:p>
    <w:p w:rsidR="00FF6C4F" w:rsidRDefault="00FF6C4F" w:rsidP="00FF6C4F">
      <w:pPr>
        <w:pStyle w:val="Listepuces3"/>
        <w:numPr>
          <w:ilvl w:val="0"/>
          <w:numId w:val="5"/>
        </w:numPr>
      </w:pPr>
      <w:r>
        <w:t>IMPORTANT : Vous ne pourrez pas créer de rapport temps qu’aucune structure et aucun inspecteur n’auront été créés.</w:t>
      </w:r>
    </w:p>
    <w:p w:rsidR="00FF6C4F" w:rsidRPr="00B927B2" w:rsidRDefault="00FF6C4F" w:rsidP="00FF6C4F"/>
    <w:p w:rsidR="00FF6C4F" w:rsidRDefault="00FF6C4F" w:rsidP="00FF6C4F">
      <w:pPr>
        <w:pStyle w:val="Titre2"/>
      </w:pPr>
      <w:bookmarkStart w:id="8" w:name="_Toc506294563"/>
      <w:r>
        <w:t>Utilisation quotidienne</w:t>
      </w:r>
      <w:bookmarkEnd w:id="8"/>
    </w:p>
    <w:p w:rsidR="00FF6C4F" w:rsidRDefault="00FF6C4F" w:rsidP="00FF6C4F">
      <w:r>
        <w:t>Pour lancer l’application, vous devez impérativement lancer « </w:t>
      </w:r>
      <w:proofErr w:type="spellStart"/>
      <w:r w:rsidRPr="0049158D">
        <w:rPr>
          <w:rStyle w:val="lev"/>
        </w:rPr>
        <w:t>wamp</w:t>
      </w:r>
      <w:proofErr w:type="spellEnd"/>
      <w:r>
        <w:t> » (en double-cliquant sur l’</w:t>
      </w:r>
      <w:proofErr w:type="spellStart"/>
      <w:r>
        <w:t>icone</w:t>
      </w:r>
      <w:proofErr w:type="spellEnd"/>
      <w:r>
        <w:t xml:space="preserve"> qui se trouve sur votre bureau Windows). </w:t>
      </w:r>
      <w:r>
        <w:rPr>
          <w:noProof/>
        </w:rPr>
        <w:drawing>
          <wp:inline distT="0" distB="0" distL="0" distR="0" wp14:anchorId="2F4D9B65" wp14:editId="4F4F3474">
            <wp:extent cx="733425" cy="5810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425" cy="581025"/>
                    </a:xfrm>
                    <a:prstGeom prst="rect">
                      <a:avLst/>
                    </a:prstGeom>
                  </pic:spPr>
                </pic:pic>
              </a:graphicData>
            </a:graphic>
          </wp:inline>
        </w:drawing>
      </w:r>
    </w:p>
    <w:p w:rsidR="00FF6C4F" w:rsidRDefault="00FF6C4F" w:rsidP="00FF6C4F">
      <w:r>
        <w:t xml:space="preserve">Une icône verte (dans la barre des tâches) vous indiquera que celui-ci est bien lancé. ATTENTION le lancement peut mettre 1 à 2 minutes. </w:t>
      </w:r>
      <w:r>
        <w:rPr>
          <w:noProof/>
        </w:rPr>
        <w:drawing>
          <wp:inline distT="0" distB="0" distL="0" distR="0" wp14:anchorId="2C9C19E9" wp14:editId="7B9ADC54">
            <wp:extent cx="1905000" cy="3714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71475"/>
                    </a:xfrm>
                    <a:prstGeom prst="rect">
                      <a:avLst/>
                    </a:prstGeom>
                  </pic:spPr>
                </pic:pic>
              </a:graphicData>
            </a:graphic>
          </wp:inline>
        </w:drawing>
      </w:r>
    </w:p>
    <w:p w:rsidR="00FF6C4F" w:rsidRDefault="00FF6C4F" w:rsidP="00FF6C4F">
      <w:r>
        <w:t xml:space="preserve">Une fois </w:t>
      </w:r>
      <w:proofErr w:type="spellStart"/>
      <w:r w:rsidRPr="001A636D">
        <w:rPr>
          <w:rStyle w:val="CitationCar"/>
        </w:rPr>
        <w:t>wamp</w:t>
      </w:r>
      <w:proofErr w:type="spellEnd"/>
      <w:r>
        <w:t xml:space="preserve"> lancé, vous n’aurez qu’à double-cliquer sur le raccourcis « </w:t>
      </w:r>
      <w:proofErr w:type="spellStart"/>
      <w:r w:rsidRPr="001A636D">
        <w:rPr>
          <w:rStyle w:val="lev"/>
        </w:rPr>
        <w:t>INspect</w:t>
      </w:r>
      <w:proofErr w:type="spellEnd"/>
      <w:r>
        <w:t xml:space="preserve"> » </w:t>
      </w:r>
      <w:r>
        <w:rPr>
          <w:noProof/>
        </w:rPr>
        <w:drawing>
          <wp:inline distT="0" distB="0" distL="0" distR="0" wp14:anchorId="7F0376CD" wp14:editId="42F19314">
            <wp:extent cx="647700" cy="20002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700" cy="200025"/>
                    </a:xfrm>
                    <a:prstGeom prst="rect">
                      <a:avLst/>
                    </a:prstGeom>
                  </pic:spPr>
                </pic:pic>
              </a:graphicData>
            </a:graphic>
          </wp:inline>
        </w:drawing>
      </w:r>
    </w:p>
    <w:p w:rsidR="00FF6C4F" w:rsidRDefault="00FF6C4F" w:rsidP="00FF6C4F">
      <w:pPr>
        <w:pStyle w:val="Listepuces3"/>
        <w:numPr>
          <w:ilvl w:val="0"/>
          <w:numId w:val="5"/>
        </w:numPr>
      </w:pPr>
      <w:r>
        <w:lastRenderedPageBreak/>
        <w:t>ASTUCE : Vous pouvez copier ce raccourci et le coller sur le bureau de votre ordinateur afin de l’avoir rapidement depuis le bureau.</w:t>
      </w:r>
    </w:p>
    <w:p w:rsidR="00A72FD9" w:rsidRDefault="00A72FD9" w:rsidP="0089417F"/>
    <w:p w:rsidR="00B35250" w:rsidRDefault="00B35250">
      <w:pPr>
        <w:spacing w:after="200" w:line="276" w:lineRule="auto"/>
        <w:rPr>
          <w:b/>
          <w:color w:val="94B6D2" w:themeColor="accent1"/>
          <w:spacing w:val="20"/>
          <w:sz w:val="32"/>
          <w:szCs w:val="28"/>
        </w:rPr>
      </w:pPr>
      <w:r>
        <w:br w:type="page"/>
      </w:r>
    </w:p>
    <w:p w:rsidR="00BC5526" w:rsidRDefault="00BC5526" w:rsidP="00BC5526">
      <w:pPr>
        <w:pStyle w:val="Titre2"/>
      </w:pPr>
      <w:bookmarkStart w:id="9" w:name="_Toc506197537"/>
      <w:r>
        <w:lastRenderedPageBreak/>
        <w:t>Mettre à jour les coordonnées/logo de votre CDG</w:t>
      </w:r>
      <w:bookmarkEnd w:id="9"/>
    </w:p>
    <w:p w:rsidR="00151271" w:rsidRPr="00151271" w:rsidRDefault="00151271" w:rsidP="00151271">
      <w:r>
        <w:t>Pour mettre les coordonnées de votre CDG à jour, cliquez sur le bouton « </w:t>
      </w:r>
      <w:r w:rsidRPr="0049158D">
        <w:rPr>
          <w:rStyle w:val="lev"/>
        </w:rPr>
        <w:t>mise à jour</w:t>
      </w:r>
      <w:r>
        <w:t> » :</w:t>
      </w:r>
    </w:p>
    <w:p w:rsidR="00BC5526" w:rsidRDefault="00151271" w:rsidP="00070286">
      <w:r>
        <w:rPr>
          <w:noProof/>
        </w:rPr>
        <mc:AlternateContent>
          <mc:Choice Requires="wps">
            <w:drawing>
              <wp:anchor distT="0" distB="0" distL="114300" distR="114300" simplePos="0" relativeHeight="251650560" behindDoc="0" locked="0" layoutInCell="1" allowOverlap="1">
                <wp:simplePos x="0" y="0"/>
                <wp:positionH relativeFrom="column">
                  <wp:posOffset>3228975</wp:posOffset>
                </wp:positionH>
                <wp:positionV relativeFrom="paragraph">
                  <wp:posOffset>1590040</wp:posOffset>
                </wp:positionV>
                <wp:extent cx="2981325" cy="1379855"/>
                <wp:effectExtent l="0" t="0" r="28575" b="10795"/>
                <wp:wrapNone/>
                <wp:docPr id="4" name="Rectangle 4"/>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A1BE7B" id="Rectangle 4" o:spid="_x0000_s1026" style="position:absolute;margin-left:254.25pt;margin-top:125.2pt;width:234.75pt;height:108.6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" filled="f" strokecolor="red" strokeweight="1.5pt"/>
            </w:pict>
          </mc:Fallback>
        </mc:AlternateContent>
      </w:r>
      <w:r w:rsidR="00AD75BE">
        <w:rPr>
          <w:noProof/>
        </w:rPr>
        <w:drawing>
          <wp:inline distT="0" distB="0" distL="0" distR="0" wp14:anchorId="4DF28A24" wp14:editId="5A0C16AD">
            <wp:extent cx="6227445" cy="2970530"/>
            <wp:effectExtent l="0" t="0" r="190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151271" w:rsidRDefault="00151271" w:rsidP="00070286">
      <w:r>
        <w:t>Puis cliquez sur « </w:t>
      </w:r>
      <w:r w:rsidRPr="0049158D">
        <w:rPr>
          <w:rStyle w:val="lev"/>
        </w:rPr>
        <w:t>logo et adresse</w:t>
      </w:r>
      <w:r>
        <w:t> » :</w:t>
      </w:r>
    </w:p>
    <w:p w:rsidR="00151271" w:rsidRDefault="0014417E" w:rsidP="00070286">
      <w:r>
        <w:rPr>
          <w:noProof/>
        </w:rPr>
        <mc:AlternateContent>
          <mc:Choice Requires="wps">
            <w:drawing>
              <wp:anchor distT="0" distB="0" distL="114300" distR="114300" simplePos="0" relativeHeight="251653632" behindDoc="0" locked="0" layoutInCell="1" allowOverlap="1">
                <wp:simplePos x="0" y="0"/>
                <wp:positionH relativeFrom="column">
                  <wp:posOffset>4305300</wp:posOffset>
                </wp:positionH>
                <wp:positionV relativeFrom="paragraph">
                  <wp:posOffset>1223645</wp:posOffset>
                </wp:positionV>
                <wp:extent cx="1885950" cy="9715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92FB3" id="Rectangle 17" o:spid="_x0000_s1026" style="position:absolute;margin-left:339pt;margin-top:96.35pt;width:148.5pt;height:76.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K3k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" filled="f" strokecolor="red" strokeweight="1.5pt"/>
            </w:pict>
          </mc:Fallback>
        </mc:AlternateContent>
      </w:r>
      <w:r>
        <w:rPr>
          <w:noProof/>
        </w:rPr>
        <w:drawing>
          <wp:inline distT="0" distB="0" distL="0" distR="0" wp14:anchorId="73A576AD" wp14:editId="7CE0058D">
            <wp:extent cx="6227445" cy="221805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151271" w:rsidRDefault="00151271" w:rsidP="00070286">
      <w:r>
        <w:t>Remplissez ensuite le formulaire avant de cliquer sur « </w:t>
      </w:r>
      <w:r w:rsidRPr="0049158D">
        <w:rPr>
          <w:rStyle w:val="lev"/>
        </w:rPr>
        <w:t>modifier</w:t>
      </w:r>
      <w:r>
        <w:t> » pour sauvegarder les changements.</w:t>
      </w:r>
    </w:p>
    <w:p w:rsidR="00151271" w:rsidRDefault="00151271" w:rsidP="00070286">
      <w:r>
        <w:rPr>
          <w:noProof/>
        </w:rPr>
        <w:lastRenderedPageBreak/>
        <mc:AlternateContent>
          <mc:Choice Requires="wps">
            <w:drawing>
              <wp:anchor distT="0" distB="0" distL="114300" distR="114300" simplePos="0" relativeHeight="251651584" behindDoc="0" locked="0" layoutInCell="1" allowOverlap="1">
                <wp:simplePos x="0" y="0"/>
                <wp:positionH relativeFrom="column">
                  <wp:posOffset>95250</wp:posOffset>
                </wp:positionH>
                <wp:positionV relativeFrom="paragraph">
                  <wp:posOffset>23495</wp:posOffset>
                </wp:positionV>
                <wp:extent cx="3952875" cy="209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952875"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81567F" id="Rectangle 12" o:spid="_x0000_s1026" style="position:absolute;margin-left:7.5pt;margin-top:1.85pt;width:311.25pt;height:16.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" filled="f" strokecolor="red" strokeweight="1.5pt"/>
            </w:pict>
          </mc:Fallback>
        </mc:AlternateContent>
      </w:r>
      <w:r>
        <w:rPr>
          <w:noProof/>
        </w:rPr>
        <w:drawing>
          <wp:inline distT="0" distB="0" distL="0" distR="0" wp14:anchorId="34350B31" wp14:editId="3D782904">
            <wp:extent cx="6227445" cy="2488565"/>
            <wp:effectExtent l="0" t="0" r="1905"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27445" cy="2488565"/>
                    </a:xfrm>
                    <a:prstGeom prst="rect">
                      <a:avLst/>
                    </a:prstGeom>
                  </pic:spPr>
                </pic:pic>
              </a:graphicData>
            </a:graphic>
          </wp:inline>
        </w:drawing>
      </w:r>
    </w:p>
    <w:p w:rsidR="00151271" w:rsidRDefault="00151271" w:rsidP="00916E34">
      <w:pPr>
        <w:pStyle w:val="Listepuces3"/>
      </w:pPr>
      <w:r>
        <w:t>IMPORTANT : Pour changer le logo il vous faudra placer l’image de votre logo dans le dossier « </w:t>
      </w:r>
      <w:proofErr w:type="spellStart"/>
      <w:r w:rsidRPr="00554F41">
        <w:rPr>
          <w:rStyle w:val="lev"/>
        </w:rPr>
        <w:t>INspect</w:t>
      </w:r>
      <w:proofErr w:type="spellEnd"/>
      <w:r>
        <w:t> » situé dans « </w:t>
      </w:r>
      <w:proofErr w:type="spellStart"/>
      <w:r w:rsidRPr="00554F41">
        <w:rPr>
          <w:rStyle w:val="lev"/>
        </w:rPr>
        <w:t>wamp</w:t>
      </w:r>
      <w:proofErr w:type="spellEnd"/>
      <w:r>
        <w:t> » et « </w:t>
      </w:r>
      <w:r w:rsidRPr="00554F41">
        <w:rPr>
          <w:rStyle w:val="lev"/>
        </w:rPr>
        <w:t>www</w:t>
      </w:r>
      <w:r>
        <w:t> » :</w:t>
      </w:r>
    </w:p>
    <w:p w:rsidR="00151271" w:rsidRDefault="00151271" w:rsidP="00070286">
      <w:r>
        <w:rPr>
          <w:noProof/>
        </w:rPr>
        <mc:AlternateContent>
          <mc:Choice Requires="wps">
            <w:drawing>
              <wp:anchor distT="0" distB="0" distL="114300" distR="114300" simplePos="0" relativeHeight="251652608" behindDoc="0" locked="0" layoutInCell="1" allowOverlap="1">
                <wp:simplePos x="0" y="0"/>
                <wp:positionH relativeFrom="column">
                  <wp:posOffset>19050</wp:posOffset>
                </wp:positionH>
                <wp:positionV relativeFrom="paragraph">
                  <wp:posOffset>2858135</wp:posOffset>
                </wp:positionV>
                <wp:extent cx="1019175" cy="171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0191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FE7BE5" id="Rectangle 15" o:spid="_x0000_s1026" style="position:absolute;margin-left:1.5pt;margin-top:225.05pt;width:80.25pt;height:13.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" filled="f" strokecolor="red" strokeweight="1.5pt"/>
            </w:pict>
          </mc:Fallback>
        </mc:AlternateContent>
      </w:r>
      <w:r>
        <w:rPr>
          <w:noProof/>
        </w:rPr>
        <w:drawing>
          <wp:inline distT="0" distB="0" distL="0" distR="0" wp14:anchorId="7BAE4157" wp14:editId="69666547">
            <wp:extent cx="1562100" cy="3648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2100" cy="3648075"/>
                    </a:xfrm>
                    <a:prstGeom prst="rect">
                      <a:avLst/>
                    </a:prstGeom>
                  </pic:spPr>
                </pic:pic>
              </a:graphicData>
            </a:graphic>
          </wp:inline>
        </w:drawing>
      </w:r>
    </w:p>
    <w:p w:rsidR="0024131C" w:rsidRPr="00070286" w:rsidRDefault="00151271" w:rsidP="00070286">
      <w:r>
        <w:t xml:space="preserve">Puis vous pourrez ensuite entrez le nom de cette image dans le formulaire précédent. Il est impératif d’entrer </w:t>
      </w:r>
      <w:r w:rsidR="0014417E">
        <w:t>le nom exact</w:t>
      </w:r>
      <w:r>
        <w:t xml:space="preserve"> de l’image avec son extension (dans le cas présent « </w:t>
      </w:r>
      <w:r w:rsidRPr="0030559A">
        <w:rPr>
          <w:rStyle w:val="lev"/>
        </w:rPr>
        <w:t>logo_cdg.jpg </w:t>
      </w:r>
      <w:r>
        <w:t>»).</w:t>
      </w:r>
      <w:r w:rsidR="0024131C">
        <w:t xml:space="preserve"> Attention </w:t>
      </w:r>
      <w:r w:rsidR="0030559A">
        <w:t>toutefois</w:t>
      </w:r>
      <w:r w:rsidR="0024131C">
        <w:t xml:space="preserve"> à </w:t>
      </w:r>
      <w:r w:rsidR="0024131C" w:rsidRPr="0030559A">
        <w:rPr>
          <w:rStyle w:val="Accentuation"/>
        </w:rPr>
        <w:t>ne pas mettre d’accents dans le nom de votre photo</w:t>
      </w:r>
      <w:r w:rsidR="0024131C">
        <w:t>, sans quoi vous risqueriez de générer une erreur</w:t>
      </w:r>
    </w:p>
    <w:p w:rsidR="00643AE7" w:rsidRDefault="00643AE7">
      <w:pPr>
        <w:spacing w:after="200" w:line="276" w:lineRule="auto"/>
        <w:rPr>
          <w:b/>
          <w:color w:val="94B6D2" w:themeColor="accent1"/>
          <w:spacing w:val="20"/>
          <w:sz w:val="32"/>
          <w:szCs w:val="28"/>
        </w:rPr>
      </w:pPr>
      <w:r>
        <w:br w:type="page"/>
      </w:r>
    </w:p>
    <w:p w:rsidR="00413CFF" w:rsidRDefault="00413CFF" w:rsidP="00C03208">
      <w:pPr>
        <w:pStyle w:val="Titre2"/>
      </w:pPr>
      <w:bookmarkStart w:id="10" w:name="_Toc506197538"/>
      <w:r>
        <w:lastRenderedPageBreak/>
        <w:t>Mettre à jour la base de données</w:t>
      </w:r>
      <w:bookmarkEnd w:id="10"/>
    </w:p>
    <w:p w:rsidR="006B20DA" w:rsidRPr="00151271" w:rsidRDefault="006B20DA" w:rsidP="006B20DA">
      <w:r>
        <w:t xml:space="preserve">Pour mettre </w:t>
      </w:r>
      <w:r w:rsidR="0072630B">
        <w:t>à jour, votre base de données</w:t>
      </w:r>
      <w:r>
        <w:t>, cliquez sur le bouton « </w:t>
      </w:r>
      <w:r w:rsidRPr="00125471">
        <w:rPr>
          <w:rStyle w:val="lev"/>
        </w:rPr>
        <w:t>mise à jour</w:t>
      </w:r>
      <w:r>
        <w:t> » :</w:t>
      </w:r>
    </w:p>
    <w:p w:rsidR="006B20DA" w:rsidRDefault="006B20DA" w:rsidP="006B20DA">
      <w:r>
        <w:rPr>
          <w:noProof/>
        </w:rPr>
        <mc:AlternateContent>
          <mc:Choice Requires="wps">
            <w:drawing>
              <wp:anchor distT="0" distB="0" distL="114300" distR="114300" simplePos="0" relativeHeight="251654656" behindDoc="0" locked="0" layoutInCell="1" allowOverlap="1" wp14:anchorId="32F97E0B" wp14:editId="28653E32">
                <wp:simplePos x="0" y="0"/>
                <wp:positionH relativeFrom="column">
                  <wp:posOffset>3228975</wp:posOffset>
                </wp:positionH>
                <wp:positionV relativeFrom="paragraph">
                  <wp:posOffset>1590040</wp:posOffset>
                </wp:positionV>
                <wp:extent cx="2981325" cy="1379855"/>
                <wp:effectExtent l="0" t="0" r="28575" b="10795"/>
                <wp:wrapNone/>
                <wp:docPr id="18" name="Rectangle 18"/>
                <wp:cNvGraphicFramePr/>
                <a:graphic xmlns:a="http://schemas.openxmlformats.org/drawingml/2006/main">
                  <a:graphicData uri="http://schemas.microsoft.com/office/word/2010/wordprocessingShape">
                    <wps:wsp>
                      <wps:cNvSpPr/>
                      <wps:spPr>
                        <a:xfrm>
                          <a:off x="0" y="0"/>
                          <a:ext cx="2981325" cy="13798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C7CA6" id="Rectangle 18" o:spid="_x0000_s1026" style="position:absolute;margin-left:254.25pt;margin-top:125.2pt;width:234.75pt;height:108.6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" filled="f" strokecolor="red" strokeweight="1.5pt"/>
            </w:pict>
          </mc:Fallback>
        </mc:AlternateContent>
      </w:r>
      <w:r>
        <w:rPr>
          <w:noProof/>
        </w:rPr>
        <w:drawing>
          <wp:inline distT="0" distB="0" distL="0" distR="0" wp14:anchorId="4F0FC19B" wp14:editId="2A832F0D">
            <wp:extent cx="6227445" cy="2970530"/>
            <wp:effectExtent l="0" t="0" r="1905"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7445" cy="2970530"/>
                    </a:xfrm>
                    <a:prstGeom prst="rect">
                      <a:avLst/>
                    </a:prstGeom>
                  </pic:spPr>
                </pic:pic>
              </a:graphicData>
            </a:graphic>
          </wp:inline>
        </w:drawing>
      </w:r>
    </w:p>
    <w:p w:rsidR="006B20DA" w:rsidRDefault="006B20DA" w:rsidP="006B20DA">
      <w:r>
        <w:t>Puis cliquez sur « </w:t>
      </w:r>
      <w:r w:rsidR="0072630B" w:rsidRPr="00894D67">
        <w:rPr>
          <w:rStyle w:val="lev"/>
        </w:rPr>
        <w:t>Mise à jour de la base de données</w:t>
      </w:r>
      <w:r w:rsidRPr="00894D67">
        <w:rPr>
          <w:rStyle w:val="lev"/>
        </w:rPr>
        <w:t> </w:t>
      </w:r>
      <w:r>
        <w:t>» :</w:t>
      </w:r>
    </w:p>
    <w:p w:rsidR="006B20DA" w:rsidRDefault="006B20DA" w:rsidP="006B20DA">
      <w:r>
        <w:rPr>
          <w:noProof/>
        </w:rPr>
        <mc:AlternateContent>
          <mc:Choice Requires="wps">
            <w:drawing>
              <wp:anchor distT="0" distB="0" distL="114300" distR="114300" simplePos="0" relativeHeight="251655680" behindDoc="0" locked="0" layoutInCell="1" allowOverlap="1" wp14:anchorId="05B0D41A" wp14:editId="6BC59CC5">
                <wp:simplePos x="0" y="0"/>
                <wp:positionH relativeFrom="column">
                  <wp:posOffset>38100</wp:posOffset>
                </wp:positionH>
                <wp:positionV relativeFrom="paragraph">
                  <wp:posOffset>13970</wp:posOffset>
                </wp:positionV>
                <wp:extent cx="1885950" cy="971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885950" cy="971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2A66B7" id="Rectangle 19" o:spid="_x0000_s1026" style="position:absolute;margin-left:3pt;margin-top:1.1pt;width:148.5pt;height:7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" filled="f" strokecolor="red" strokeweight="1.5pt"/>
            </w:pict>
          </mc:Fallback>
        </mc:AlternateContent>
      </w:r>
      <w:r>
        <w:rPr>
          <w:noProof/>
        </w:rPr>
        <w:drawing>
          <wp:inline distT="0" distB="0" distL="0" distR="0" wp14:anchorId="171C1BAB" wp14:editId="2C5E2A64">
            <wp:extent cx="6227445" cy="2218055"/>
            <wp:effectExtent l="0" t="0" r="190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27445" cy="2218055"/>
                    </a:xfrm>
                    <a:prstGeom prst="rect">
                      <a:avLst/>
                    </a:prstGeom>
                  </pic:spPr>
                </pic:pic>
              </a:graphicData>
            </a:graphic>
          </wp:inline>
        </w:drawing>
      </w:r>
    </w:p>
    <w:p w:rsidR="00F16CB4" w:rsidRDefault="00F16CB4" w:rsidP="006B20DA">
      <w:r>
        <w:t>Choisissez la table à mettre à jour :</w:t>
      </w:r>
    </w:p>
    <w:p w:rsidR="00F16CB4" w:rsidRDefault="00F16CB4" w:rsidP="006B20DA">
      <w:r>
        <w:rPr>
          <w:noProof/>
        </w:rPr>
        <w:drawing>
          <wp:inline distT="0" distB="0" distL="0" distR="0" wp14:anchorId="7EA4F0CF" wp14:editId="61058941">
            <wp:extent cx="2257425" cy="98107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57425" cy="981075"/>
                    </a:xfrm>
                    <a:prstGeom prst="rect">
                      <a:avLst/>
                    </a:prstGeom>
                  </pic:spPr>
                </pic:pic>
              </a:graphicData>
            </a:graphic>
          </wp:inline>
        </w:drawing>
      </w:r>
    </w:p>
    <w:p w:rsidR="00F16CB4" w:rsidRDefault="00F16CB4" w:rsidP="006B20DA">
      <w:r>
        <w:t xml:space="preserve">Vous verrez alors apparaitre un bouton vous permettant </w:t>
      </w:r>
      <w:r w:rsidR="00642505">
        <w:t xml:space="preserve">de </w:t>
      </w:r>
      <w:r w:rsidR="00593918">
        <w:t>sélectionner</w:t>
      </w:r>
      <w:r w:rsidR="00642505">
        <w:t xml:space="preserve"> le fichier à importer </w:t>
      </w:r>
      <w:r>
        <w:t>:</w:t>
      </w:r>
    </w:p>
    <w:p w:rsidR="00F16CB4" w:rsidRDefault="00F16CB4" w:rsidP="006B20DA">
      <w:pPr>
        <w:rPr>
          <w:noProof/>
        </w:rPr>
      </w:pPr>
      <w:r>
        <w:rPr>
          <w:noProof/>
        </w:rPr>
        <w:lastRenderedPageBreak/>
        <mc:AlternateContent>
          <mc:Choice Requires="wps">
            <w:drawing>
              <wp:anchor distT="0" distB="0" distL="114300" distR="114300" simplePos="0" relativeHeight="251656704" behindDoc="0" locked="0" layoutInCell="1" allowOverlap="1">
                <wp:simplePos x="0" y="0"/>
                <wp:positionH relativeFrom="column">
                  <wp:posOffset>66675</wp:posOffset>
                </wp:positionH>
                <wp:positionV relativeFrom="paragraph">
                  <wp:posOffset>567055</wp:posOffset>
                </wp:positionV>
                <wp:extent cx="2781300" cy="7429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781300" cy="742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74CFF" id="Rectangle 24" o:spid="_x0000_s1026" style="position:absolute;margin-left:5.25pt;margin-top:44.65pt;width:219pt;height:58.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" filled="f" strokecolor="red" strokeweight="1.5pt"/>
            </w:pict>
          </mc:Fallback>
        </mc:AlternateContent>
      </w:r>
      <w:r w:rsidR="00593918" w:rsidRPr="00593918">
        <w:rPr>
          <w:noProof/>
        </w:rPr>
        <w:t xml:space="preserve"> </w:t>
      </w:r>
      <w:r w:rsidR="00593918">
        <w:rPr>
          <w:noProof/>
        </w:rPr>
        <w:drawing>
          <wp:inline distT="0" distB="0" distL="0" distR="0" wp14:anchorId="67D2B31D" wp14:editId="232CE68F">
            <wp:extent cx="2876550" cy="17335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6550" cy="1733550"/>
                    </a:xfrm>
                    <a:prstGeom prst="rect">
                      <a:avLst/>
                    </a:prstGeom>
                  </pic:spPr>
                </pic:pic>
              </a:graphicData>
            </a:graphic>
          </wp:inline>
        </w:drawing>
      </w:r>
    </w:p>
    <w:p w:rsidR="00D12027" w:rsidRDefault="00D12027" w:rsidP="006B20DA">
      <w:r>
        <w:t>Cliquez sur ce bouton et sélectionnez le fichier (comportant l’extension « </w:t>
      </w:r>
      <w:r w:rsidRPr="00894D67">
        <w:rPr>
          <w:rStyle w:val="lev"/>
        </w:rPr>
        <w:t>.</w:t>
      </w:r>
      <w:proofErr w:type="spellStart"/>
      <w:r w:rsidRPr="00894D67">
        <w:rPr>
          <w:rStyle w:val="lev"/>
        </w:rPr>
        <w:t>sql</w:t>
      </w:r>
      <w:proofErr w:type="spellEnd"/>
      <w:r>
        <w:t> ») correspondant à la table que vous souhaitez modifier. Ce fichier aura dû, au préalable, être placé dans le dossier « </w:t>
      </w:r>
      <w:proofErr w:type="spellStart"/>
      <w:r w:rsidRPr="00894D67">
        <w:rPr>
          <w:rStyle w:val="lev"/>
        </w:rPr>
        <w:t>INspect</w:t>
      </w:r>
      <w:proofErr w:type="spellEnd"/>
      <w:r>
        <w:t> » situé dans « </w:t>
      </w:r>
      <w:proofErr w:type="spellStart"/>
      <w:r w:rsidRPr="00894D67">
        <w:rPr>
          <w:rStyle w:val="lev"/>
        </w:rPr>
        <w:t>wamp</w:t>
      </w:r>
      <w:proofErr w:type="spellEnd"/>
      <w:r>
        <w:t> » et « </w:t>
      </w:r>
      <w:r w:rsidRPr="00894D67">
        <w:rPr>
          <w:rStyle w:val="lev"/>
        </w:rPr>
        <w:t>www</w:t>
      </w:r>
      <w:r>
        <w:t> ».</w:t>
      </w:r>
      <w:r w:rsidR="00F74D5D">
        <w:t xml:space="preserve"> Vous devrez donc pour l’importer, retourner le chercher dans ce même dossier.</w:t>
      </w:r>
    </w:p>
    <w:p w:rsidR="00F74D5D" w:rsidRDefault="00F74D5D" w:rsidP="006B20DA">
      <w:r>
        <w:rPr>
          <w:noProof/>
        </w:rPr>
        <w:drawing>
          <wp:inline distT="0" distB="0" distL="0" distR="0" wp14:anchorId="256EF5D7" wp14:editId="1F9EA4F6">
            <wp:extent cx="4619625" cy="20478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9625" cy="2047875"/>
                    </a:xfrm>
                    <a:prstGeom prst="rect">
                      <a:avLst/>
                    </a:prstGeom>
                  </pic:spPr>
                </pic:pic>
              </a:graphicData>
            </a:graphic>
          </wp:inline>
        </w:drawing>
      </w:r>
    </w:p>
    <w:p w:rsidR="00C03208" w:rsidRDefault="00F74D5D" w:rsidP="00413CFF">
      <w:r>
        <w:t>Cliquez sur « </w:t>
      </w:r>
      <w:r w:rsidRPr="00894D67">
        <w:rPr>
          <w:rStyle w:val="lev"/>
        </w:rPr>
        <w:t>ouvrir</w:t>
      </w:r>
      <w:r>
        <w:t> », votre table se met alors à jour.</w:t>
      </w:r>
    </w:p>
    <w:p w:rsidR="0017757F" w:rsidRDefault="0017757F" w:rsidP="00894D67">
      <w:pPr>
        <w:pStyle w:val="Listepuces3"/>
      </w:pPr>
      <w:r>
        <w:t xml:space="preserve">IMPORTANT : Le nom de la table à importer </w:t>
      </w:r>
      <w:r w:rsidR="005F40E8">
        <w:t>est très important. Par exemple pour la table observation le fichier devrait être « </w:t>
      </w:r>
      <w:proofErr w:type="spellStart"/>
      <w:r w:rsidR="005F40E8" w:rsidRPr="00894D67">
        <w:rPr>
          <w:rStyle w:val="lev"/>
        </w:rPr>
        <w:t>observation.sql</w:t>
      </w:r>
      <w:proofErr w:type="spellEnd"/>
      <w:r w:rsidR="005F40E8">
        <w:t> » et non « </w:t>
      </w:r>
      <w:r w:rsidR="005F40E8" w:rsidRPr="00894D67">
        <w:rPr>
          <w:rStyle w:val="lev"/>
        </w:rPr>
        <w:t>observation (1).</w:t>
      </w:r>
      <w:proofErr w:type="spellStart"/>
      <w:r w:rsidR="005F40E8" w:rsidRPr="00894D67">
        <w:rPr>
          <w:rStyle w:val="lev"/>
        </w:rPr>
        <w:t>sql</w:t>
      </w:r>
      <w:proofErr w:type="spellEnd"/>
      <w:r w:rsidR="005F40E8">
        <w:t xml:space="preserve"> ». Si tel est le cas vous devrez renommer le fichier pour ne plus avoir </w:t>
      </w:r>
      <w:proofErr w:type="gramStart"/>
      <w:r w:rsidR="005F40E8">
        <w:t xml:space="preserve">«  </w:t>
      </w:r>
      <w:r w:rsidR="005F40E8" w:rsidRPr="00894D67">
        <w:rPr>
          <w:rStyle w:val="lev"/>
        </w:rPr>
        <w:t>(</w:t>
      </w:r>
      <w:proofErr w:type="gramEnd"/>
      <w:r w:rsidR="005F40E8" w:rsidRPr="00894D67">
        <w:rPr>
          <w:rStyle w:val="lev"/>
        </w:rPr>
        <w:t>1</w:t>
      </w:r>
      <w:r w:rsidR="005F40E8">
        <w:t>) ».</w:t>
      </w:r>
    </w:p>
    <w:p w:rsidR="003260E5" w:rsidRDefault="003260E5">
      <w:pPr>
        <w:spacing w:after="200" w:line="276" w:lineRule="auto"/>
        <w:rPr>
          <w:b/>
          <w:color w:val="94B6D2" w:themeColor="accent1"/>
          <w:spacing w:val="20"/>
          <w:sz w:val="32"/>
          <w:szCs w:val="28"/>
        </w:rPr>
      </w:pPr>
      <w:r>
        <w:br w:type="page"/>
      </w:r>
    </w:p>
    <w:p w:rsidR="00C03208" w:rsidRDefault="00C03208" w:rsidP="00C03208">
      <w:pPr>
        <w:pStyle w:val="Titre2"/>
      </w:pPr>
      <w:bookmarkStart w:id="11" w:name="_Toc506197539"/>
      <w:r>
        <w:lastRenderedPageBreak/>
        <w:t>Ajouter des photos dans le rapport</w:t>
      </w:r>
      <w:bookmarkEnd w:id="11"/>
    </w:p>
    <w:p w:rsidR="00C03208" w:rsidRDefault="007A629D" w:rsidP="00413CFF">
      <w:r>
        <w:t>L</w:t>
      </w:r>
      <w:r w:rsidR="00EE7246">
        <w:t>ors de la saisie de la conformité d’une observation, vous aurez la possibilité d’ajouter une photo qui viendra implémenter votre rapport. Cette possibilité est modélisée par un bouton valider avec un appareil photo :</w:t>
      </w:r>
    </w:p>
    <w:p w:rsidR="00EE7246" w:rsidRDefault="00EE7246" w:rsidP="00413CFF">
      <w:r>
        <w:rPr>
          <w:noProof/>
        </w:rPr>
        <mc:AlternateContent>
          <mc:Choice Requires="wps">
            <w:drawing>
              <wp:anchor distT="0" distB="0" distL="114300" distR="114300" simplePos="0" relativeHeight="251658752" behindDoc="0" locked="0" layoutInCell="1" allowOverlap="1">
                <wp:simplePos x="0" y="0"/>
                <wp:positionH relativeFrom="column">
                  <wp:posOffset>1114425</wp:posOffset>
                </wp:positionH>
                <wp:positionV relativeFrom="paragraph">
                  <wp:posOffset>2574925</wp:posOffset>
                </wp:positionV>
                <wp:extent cx="1990725" cy="4572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99072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B33475" id="Rectangle 28" o:spid="_x0000_s1026" style="position:absolute;margin-left:87.75pt;margin-top:202.75pt;width:156.75pt;height:3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" filled="f" strokecolor="red" strokeweight="1.5pt"/>
            </w:pict>
          </mc:Fallback>
        </mc:AlternateContent>
      </w:r>
      <w:r>
        <w:rPr>
          <w:noProof/>
        </w:rPr>
        <w:drawing>
          <wp:inline distT="0" distB="0" distL="0" distR="0" wp14:anchorId="6E3DDE7E" wp14:editId="63F94257">
            <wp:extent cx="6227445" cy="3145790"/>
            <wp:effectExtent l="0" t="0" r="190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27445" cy="3145790"/>
                    </a:xfrm>
                    <a:prstGeom prst="rect">
                      <a:avLst/>
                    </a:prstGeom>
                  </pic:spPr>
                </pic:pic>
              </a:graphicData>
            </a:graphic>
          </wp:inline>
        </w:drawing>
      </w:r>
    </w:p>
    <w:p w:rsidR="00EE7246" w:rsidRDefault="00EE7246" w:rsidP="00413CFF">
      <w:r>
        <w:t>Si vous cliquez sur ce dernier, une fenêtre s’ouvrira, vous proposant de choisir un fichier. Choisissez alors la photo souhaitée (que vos aurez au préalable placé dans la dossier « </w:t>
      </w:r>
      <w:r w:rsidRPr="004C21C8">
        <w:rPr>
          <w:rStyle w:val="lev"/>
        </w:rPr>
        <w:t>photos</w:t>
      </w:r>
      <w:r>
        <w:t> » du dossier « </w:t>
      </w:r>
      <w:proofErr w:type="spellStart"/>
      <w:r w:rsidRPr="004C21C8">
        <w:rPr>
          <w:rStyle w:val="lev"/>
        </w:rPr>
        <w:t>INspect</w:t>
      </w:r>
      <w:proofErr w:type="spellEnd"/>
      <w:r>
        <w:t> »). Sélectionnez alors cette photo depuis ce même dossier. L’observation se valide et la photo s’ajoutera dans votre rapport.</w:t>
      </w:r>
    </w:p>
    <w:p w:rsidR="00EE7246" w:rsidRDefault="00EE7246" w:rsidP="004C21C8">
      <w:pPr>
        <w:pStyle w:val="Listepuces3"/>
      </w:pPr>
      <w:r>
        <w:t>ASTUCE : Vous devrez à chaque prise de photo, déplacer cette dernière de son emplacement d’origine vers le dossier « </w:t>
      </w:r>
      <w:r w:rsidRPr="004C21C8">
        <w:rPr>
          <w:rStyle w:val="lev"/>
        </w:rPr>
        <w:t>photos</w:t>
      </w:r>
      <w:r>
        <w:t xml:space="preserve"> » situé normalement dans </w:t>
      </w:r>
      <w:proofErr w:type="gramStart"/>
      <w:r w:rsidRPr="004C21C8">
        <w:rPr>
          <w:rStyle w:val="CitationCar"/>
        </w:rPr>
        <w:t>( :</w:t>
      </w:r>
      <w:proofErr w:type="gramEnd"/>
      <w:r w:rsidRPr="004C21C8">
        <w:rPr>
          <w:rStyle w:val="CitationCar"/>
        </w:rPr>
        <w:t>C/</w:t>
      </w:r>
      <w:proofErr w:type="spellStart"/>
      <w:r w:rsidRPr="004C21C8">
        <w:rPr>
          <w:rStyle w:val="CitationCar"/>
        </w:rPr>
        <w:t>wamp</w:t>
      </w:r>
      <w:proofErr w:type="spellEnd"/>
      <w:r w:rsidRPr="004C21C8">
        <w:rPr>
          <w:rStyle w:val="CitationCar"/>
        </w:rPr>
        <w:t>/www/</w:t>
      </w:r>
      <w:proofErr w:type="spellStart"/>
      <w:r w:rsidRPr="004C21C8">
        <w:rPr>
          <w:rStyle w:val="CitationCar"/>
        </w:rPr>
        <w:t>INspect</w:t>
      </w:r>
      <w:proofErr w:type="spellEnd"/>
      <w:r w:rsidRPr="004C21C8">
        <w:rPr>
          <w:rStyle w:val="CitationCar"/>
        </w:rPr>
        <w:t>/photos).</w:t>
      </w:r>
      <w:r>
        <w:t xml:space="preserve"> Pour vous éviter cette manipulation (si vous êtes sous </w:t>
      </w:r>
      <w:r w:rsidRPr="004C21C8">
        <w:rPr>
          <w:rStyle w:val="CitationCar"/>
        </w:rPr>
        <w:t>Windows 10</w:t>
      </w:r>
      <w:r>
        <w:t xml:space="preserve">), vous pouvez </w:t>
      </w:r>
      <w:r w:rsidR="00A616B3">
        <w:t>modifier</w:t>
      </w:r>
      <w:r>
        <w:t xml:space="preserve"> </w:t>
      </w:r>
      <w:r w:rsidR="00A616B3">
        <w:t xml:space="preserve">l’emplacement d’enregistrement de toutes vos photos, pour qu’il soit désormais dans </w:t>
      </w:r>
      <w:proofErr w:type="gramStart"/>
      <w:r w:rsidR="00A616B3" w:rsidRPr="004C21C8">
        <w:rPr>
          <w:rStyle w:val="CitationCar"/>
        </w:rPr>
        <w:t>( :</w:t>
      </w:r>
      <w:proofErr w:type="gramEnd"/>
      <w:r w:rsidR="00A616B3" w:rsidRPr="004C21C8">
        <w:rPr>
          <w:rStyle w:val="CitationCar"/>
        </w:rPr>
        <w:t>C/</w:t>
      </w:r>
      <w:proofErr w:type="spellStart"/>
      <w:r w:rsidR="00A616B3" w:rsidRPr="004C21C8">
        <w:rPr>
          <w:rStyle w:val="CitationCar"/>
        </w:rPr>
        <w:t>wamp</w:t>
      </w:r>
      <w:proofErr w:type="spellEnd"/>
      <w:r w:rsidR="00A616B3" w:rsidRPr="004C21C8">
        <w:rPr>
          <w:rStyle w:val="CitationCar"/>
        </w:rPr>
        <w:t>/www/</w:t>
      </w:r>
      <w:proofErr w:type="spellStart"/>
      <w:r w:rsidR="00A616B3" w:rsidRPr="004C21C8">
        <w:rPr>
          <w:rStyle w:val="CitationCar"/>
        </w:rPr>
        <w:t>INspect</w:t>
      </w:r>
      <w:proofErr w:type="spellEnd"/>
      <w:r w:rsidR="00A616B3" w:rsidRPr="004C21C8">
        <w:rPr>
          <w:rStyle w:val="CitationCar"/>
        </w:rPr>
        <w:t>/photos)</w:t>
      </w:r>
      <w:r w:rsidR="00A616B3">
        <w:t>.</w:t>
      </w:r>
    </w:p>
    <w:p w:rsidR="0024131C" w:rsidRDefault="0024131C" w:rsidP="00413CFF">
      <w:r>
        <w:t>Pour ce faire</w:t>
      </w:r>
      <w:r w:rsidR="003967E1">
        <w:t xml:space="preserve"> </w:t>
      </w:r>
      <w:r w:rsidR="00B11CF0">
        <w:t xml:space="preserve">allez dans l’explorateur de fichier de </w:t>
      </w:r>
      <w:r w:rsidR="0014181F">
        <w:t>W</w:t>
      </w:r>
      <w:r w:rsidR="00B11CF0">
        <w:t>indows, trouvez le dossier de sauvegarde par défaut de vos photos puis faites clique droit et propriété sur ce dossier.</w:t>
      </w:r>
    </w:p>
    <w:p w:rsidR="00FD53E2" w:rsidRDefault="00FD53E2" w:rsidP="00413CFF">
      <w:r>
        <w:t>Allez ensuite sur l’onglet « </w:t>
      </w:r>
      <w:r w:rsidRPr="004C21C8">
        <w:rPr>
          <w:rStyle w:val="lev"/>
        </w:rPr>
        <w:t>emplacement</w:t>
      </w:r>
      <w:r>
        <w:t> » :</w:t>
      </w:r>
    </w:p>
    <w:p w:rsidR="00FD53E2" w:rsidRDefault="00FD53E2" w:rsidP="00413CFF">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1504950</wp:posOffset>
                </wp:positionH>
                <wp:positionV relativeFrom="paragraph">
                  <wp:posOffset>375920</wp:posOffset>
                </wp:positionV>
                <wp:extent cx="70485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704850" cy="1619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7C3E8B" id="Rectangle 30" o:spid="_x0000_s1026" style="position:absolute;margin-left:118.5pt;margin-top:29.6pt;width:55.5pt;height:12.7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" filled="f" strokecolor="red" strokeweight="1.5pt"/>
            </w:pict>
          </mc:Fallback>
        </mc:AlternateContent>
      </w:r>
      <w:r>
        <w:rPr>
          <w:noProof/>
        </w:rPr>
        <w:drawing>
          <wp:inline distT="0" distB="0" distL="0" distR="0" wp14:anchorId="54865756" wp14:editId="258E6BD7">
            <wp:extent cx="4467225" cy="4552950"/>
            <wp:effectExtent l="0" t="0" r="952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225" cy="4552950"/>
                    </a:xfrm>
                    <a:prstGeom prst="rect">
                      <a:avLst/>
                    </a:prstGeom>
                  </pic:spPr>
                </pic:pic>
              </a:graphicData>
            </a:graphic>
          </wp:inline>
        </w:drawing>
      </w:r>
    </w:p>
    <w:p w:rsidR="00FD53E2" w:rsidRDefault="00FD53E2" w:rsidP="00413CFF">
      <w:r>
        <w:t>Cliquez maintenant sur « </w:t>
      </w:r>
      <w:r w:rsidRPr="004C21C8">
        <w:rPr>
          <w:rStyle w:val="lev"/>
        </w:rPr>
        <w:t>déplacer</w:t>
      </w:r>
      <w:r>
        <w:t> » :</w:t>
      </w:r>
    </w:p>
    <w:p w:rsidR="00FD53E2" w:rsidRDefault="00FD53E2" w:rsidP="00413CFF">
      <w:r>
        <w:rPr>
          <w:noProof/>
        </w:rPr>
        <mc:AlternateContent>
          <mc:Choice Requires="wps">
            <w:drawing>
              <wp:anchor distT="0" distB="0" distL="114300" distR="114300" simplePos="0" relativeHeight="251660800" behindDoc="0" locked="0" layoutInCell="1" allowOverlap="1">
                <wp:simplePos x="0" y="0"/>
                <wp:positionH relativeFrom="column">
                  <wp:posOffset>1228725</wp:posOffset>
                </wp:positionH>
                <wp:positionV relativeFrom="paragraph">
                  <wp:posOffset>1746885</wp:posOffset>
                </wp:positionV>
                <wp:extent cx="895350" cy="2190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895350" cy="219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1DE53" id="Rectangle 32" o:spid="_x0000_s1026" style="position:absolute;margin-left:96.75pt;margin-top:137.55pt;width:70.5pt;height:1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" filled="f" strokecolor="red" strokeweight="1.5pt"/>
            </w:pict>
          </mc:Fallback>
        </mc:AlternateContent>
      </w:r>
      <w:r>
        <w:t xml:space="preserve"> </w:t>
      </w:r>
      <w:r>
        <w:rPr>
          <w:noProof/>
        </w:rPr>
        <w:drawing>
          <wp:inline distT="0" distB="0" distL="0" distR="0" wp14:anchorId="2171521E" wp14:editId="012858DE">
            <wp:extent cx="4029075" cy="20288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29075" cy="2028825"/>
                    </a:xfrm>
                    <a:prstGeom prst="rect">
                      <a:avLst/>
                    </a:prstGeom>
                  </pic:spPr>
                </pic:pic>
              </a:graphicData>
            </a:graphic>
          </wp:inline>
        </w:drawing>
      </w:r>
    </w:p>
    <w:p w:rsidR="00BA1F84" w:rsidRDefault="00BA1F84" w:rsidP="00413CFF">
      <w:r>
        <w:t xml:space="preserve">Et sélectionnez le nouveau dossier d’enregistrement ; soit </w:t>
      </w:r>
      <w:proofErr w:type="gramStart"/>
      <w:r w:rsidR="00C95C47">
        <w:t>( </w:t>
      </w:r>
      <w:r w:rsidR="00C95C47" w:rsidRPr="004C21C8">
        <w:rPr>
          <w:rStyle w:val="CitationCar"/>
        </w:rPr>
        <w:t>:</w:t>
      </w:r>
      <w:proofErr w:type="gramEnd"/>
      <w:r w:rsidR="00C95C47" w:rsidRPr="004C21C8">
        <w:rPr>
          <w:rStyle w:val="CitationCar"/>
        </w:rPr>
        <w:t>C/</w:t>
      </w:r>
      <w:proofErr w:type="spellStart"/>
      <w:r w:rsidR="00C95C47" w:rsidRPr="004C21C8">
        <w:rPr>
          <w:rStyle w:val="CitationCar"/>
        </w:rPr>
        <w:t>wamp</w:t>
      </w:r>
      <w:proofErr w:type="spellEnd"/>
      <w:r w:rsidR="00C95C47" w:rsidRPr="004C21C8">
        <w:rPr>
          <w:rStyle w:val="CitationCar"/>
        </w:rPr>
        <w:t>/www/</w:t>
      </w:r>
      <w:proofErr w:type="spellStart"/>
      <w:r w:rsidR="00C95C47" w:rsidRPr="004C21C8">
        <w:rPr>
          <w:rStyle w:val="CitationCar"/>
        </w:rPr>
        <w:t>INspect</w:t>
      </w:r>
      <w:proofErr w:type="spellEnd"/>
      <w:r w:rsidR="00C95C47" w:rsidRPr="004C21C8">
        <w:rPr>
          <w:rStyle w:val="CitationCar"/>
        </w:rPr>
        <w:t>/photos</w:t>
      </w:r>
      <w:r w:rsidR="00C95C47">
        <w:t>).</w:t>
      </w:r>
    </w:p>
    <w:p w:rsidR="003C2DBC" w:rsidRDefault="003C2DBC" w:rsidP="00413CFF">
      <w:r>
        <w:t xml:space="preserve">Appliquez les modifications. Logiquement vos prochains clichés seront </w:t>
      </w:r>
      <w:r w:rsidR="004C21C8">
        <w:t>enregistrés</w:t>
      </w:r>
      <w:r>
        <w:t xml:space="preserve"> au bon endroit.</w:t>
      </w:r>
    </w:p>
    <w:p w:rsidR="008D69FE" w:rsidRDefault="008D69FE">
      <w:pPr>
        <w:spacing w:after="200" w:line="276" w:lineRule="auto"/>
        <w:rPr>
          <w:b/>
          <w:color w:val="94B6D2" w:themeColor="accent1"/>
          <w:spacing w:val="20"/>
          <w:sz w:val="32"/>
          <w:szCs w:val="28"/>
        </w:rPr>
      </w:pPr>
      <w:r>
        <w:br w:type="page"/>
      </w:r>
    </w:p>
    <w:p w:rsidR="00C12407" w:rsidRDefault="00C12407" w:rsidP="00C03208">
      <w:pPr>
        <w:pStyle w:val="Titre2"/>
      </w:pPr>
      <w:bookmarkStart w:id="12" w:name="_Toc506197540"/>
      <w:r>
        <w:lastRenderedPageBreak/>
        <w:t>Retrouver ses rapports d’intervention</w:t>
      </w:r>
      <w:bookmarkEnd w:id="12"/>
    </w:p>
    <w:p w:rsidR="0032709A" w:rsidRPr="0032709A" w:rsidRDefault="0032709A" w:rsidP="0032709A">
      <w:r>
        <w:t xml:space="preserve">Après avoir générer un rapport avec l’un de ces </w:t>
      </w:r>
      <w:r w:rsidR="00A57388">
        <w:t xml:space="preserve">deux boutons, vous pourrez retrouvez ce rapport au format </w:t>
      </w:r>
      <w:proofErr w:type="spellStart"/>
      <w:r w:rsidR="00A57388" w:rsidRPr="004C21C8">
        <w:rPr>
          <w:rStyle w:val="CitationCar"/>
        </w:rPr>
        <w:t>word</w:t>
      </w:r>
      <w:proofErr w:type="spellEnd"/>
      <w:r w:rsidR="00A57388">
        <w:t>.</w:t>
      </w:r>
    </w:p>
    <w:p w:rsidR="00C03208" w:rsidRDefault="0032709A" w:rsidP="00413CFF">
      <w:r>
        <w:rPr>
          <w:noProof/>
        </w:rPr>
        <w:drawing>
          <wp:inline distT="0" distB="0" distL="0" distR="0" wp14:anchorId="122674C6" wp14:editId="25F90AC3">
            <wp:extent cx="6057900" cy="771525"/>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057900" cy="771525"/>
                    </a:xfrm>
                    <a:prstGeom prst="rect">
                      <a:avLst/>
                    </a:prstGeom>
                  </pic:spPr>
                </pic:pic>
              </a:graphicData>
            </a:graphic>
          </wp:inline>
        </w:drawing>
      </w:r>
    </w:p>
    <w:p w:rsidR="00A57388" w:rsidRDefault="00A57388" w:rsidP="00413CFF">
      <w:r>
        <w:t xml:space="preserve">Ce rapport se trouvera dans les </w:t>
      </w:r>
      <w:r w:rsidRPr="004C21C8">
        <w:rPr>
          <w:rStyle w:val="lev"/>
        </w:rPr>
        <w:t>téléchargements</w:t>
      </w:r>
      <w:r>
        <w:t xml:space="preserve"> de votre poste. </w:t>
      </w:r>
    </w:p>
    <w:p w:rsidR="00A57388" w:rsidRDefault="00A57388" w:rsidP="00413CFF">
      <w:r>
        <w:rPr>
          <w:noProof/>
        </w:rPr>
        <mc:AlternateContent>
          <mc:Choice Requires="wps">
            <w:drawing>
              <wp:anchor distT="0" distB="0" distL="114300" distR="114300" simplePos="0" relativeHeight="251662848" behindDoc="0" locked="0" layoutInCell="1" allowOverlap="1">
                <wp:simplePos x="0" y="0"/>
                <wp:positionH relativeFrom="column">
                  <wp:posOffset>1323975</wp:posOffset>
                </wp:positionH>
                <wp:positionV relativeFrom="paragraph">
                  <wp:posOffset>994410</wp:posOffset>
                </wp:positionV>
                <wp:extent cx="4381500" cy="37147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4381500"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EF038B" id="Rectangle 38" o:spid="_x0000_s1026" style="position:absolute;margin-left:104.25pt;margin-top:78.3pt;width:345pt;height:29.2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" filled="f" strokecolor="red" strokeweight="1.5pt"/>
            </w:pict>
          </mc:Fallback>
        </mc:AlternateContent>
      </w:r>
      <w:r>
        <w:rPr>
          <w:noProof/>
        </w:rPr>
        <mc:AlternateContent>
          <mc:Choice Requires="wps">
            <w:drawing>
              <wp:anchor distT="0" distB="0" distL="114300" distR="114300" simplePos="0" relativeHeight="251661824" behindDoc="0" locked="0" layoutInCell="1" allowOverlap="1">
                <wp:simplePos x="0" y="0"/>
                <wp:positionH relativeFrom="column">
                  <wp:posOffset>57150</wp:posOffset>
                </wp:positionH>
                <wp:positionV relativeFrom="paragraph">
                  <wp:posOffset>480060</wp:posOffset>
                </wp:positionV>
                <wp:extent cx="1200150" cy="190500"/>
                <wp:effectExtent l="0" t="0" r="19050" b="19050"/>
                <wp:wrapNone/>
                <wp:docPr id="37" name="Rectangle 37"/>
                <wp:cNvGraphicFramePr/>
                <a:graphic xmlns:a="http://schemas.openxmlformats.org/drawingml/2006/main">
                  <a:graphicData uri="http://schemas.microsoft.com/office/word/2010/wordprocessingShape">
                    <wps:wsp>
                      <wps:cNvSpPr/>
                      <wps:spPr>
                        <a:xfrm>
                          <a:off x="0" y="0"/>
                          <a:ext cx="12001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14B3D" id="Rectangle 37" o:spid="_x0000_s1026" style="position:absolute;margin-left:4.5pt;margin-top:37.8pt;width:94.5pt;height: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" filled="f" strokecolor="red" strokeweight="1.5pt"/>
            </w:pict>
          </mc:Fallback>
        </mc:AlternateContent>
      </w:r>
      <w:r>
        <w:rPr>
          <w:noProof/>
        </w:rPr>
        <w:drawing>
          <wp:inline distT="0" distB="0" distL="0" distR="0" wp14:anchorId="5D606F21" wp14:editId="4504E5DD">
            <wp:extent cx="1333500" cy="1362075"/>
            <wp:effectExtent l="0" t="0" r="0"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333500" cy="1362075"/>
                    </a:xfrm>
                    <a:prstGeom prst="rect">
                      <a:avLst/>
                    </a:prstGeom>
                  </pic:spPr>
                </pic:pic>
              </a:graphicData>
            </a:graphic>
          </wp:inline>
        </w:drawing>
      </w:r>
      <w:r>
        <w:rPr>
          <w:noProof/>
        </w:rPr>
        <w:drawing>
          <wp:inline distT="0" distB="0" distL="0" distR="0" wp14:anchorId="1AE7E672" wp14:editId="78AF6ED0">
            <wp:extent cx="4371975" cy="4000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71975" cy="400050"/>
                    </a:xfrm>
                    <a:prstGeom prst="rect">
                      <a:avLst/>
                    </a:prstGeom>
                  </pic:spPr>
                </pic:pic>
              </a:graphicData>
            </a:graphic>
          </wp:inline>
        </w:drawing>
      </w:r>
    </w:p>
    <w:p w:rsidR="00643AF9" w:rsidRDefault="00643AF9" w:rsidP="00413CFF"/>
    <w:p w:rsidR="00D1342A" w:rsidRDefault="00D1342A">
      <w:pPr>
        <w:spacing w:after="200" w:line="276" w:lineRule="auto"/>
        <w:rPr>
          <w:color w:val="775F55" w:themeColor="text2"/>
          <w:sz w:val="72"/>
          <w:szCs w:val="72"/>
        </w:rPr>
      </w:pPr>
      <w:r>
        <w:br w:type="page"/>
      </w:r>
    </w:p>
    <w:p w:rsidR="00750A37" w:rsidRDefault="00750A37" w:rsidP="00750A37">
      <w:pPr>
        <w:pStyle w:val="Titre"/>
      </w:pPr>
      <w:r>
        <w:lastRenderedPageBreak/>
        <w:t>Admin</w:t>
      </w:r>
    </w:p>
    <w:p w:rsidR="00750A37" w:rsidRDefault="00750A37" w:rsidP="00750A37">
      <w:pPr>
        <w:pStyle w:val="Titre2"/>
      </w:pPr>
      <w:bookmarkStart w:id="13" w:name="_Toc505867643"/>
      <w:bookmarkStart w:id="14" w:name="_Toc506197541"/>
      <w:r>
        <w:t>Mise à jour de la base de données (entièrement)</w:t>
      </w:r>
      <w:bookmarkEnd w:id="13"/>
      <w:bookmarkEnd w:id="14"/>
    </w:p>
    <w:p w:rsidR="00750A37" w:rsidRDefault="00750A37" w:rsidP="00750A37">
      <w:r>
        <w:t>Pour mettre à jours la base de données complète, connectez-vous en administrateur puis cliquer sur « </w:t>
      </w:r>
      <w:r w:rsidRPr="002E4439">
        <w:rPr>
          <w:rStyle w:val="lev"/>
        </w:rPr>
        <w:t>mise à jour</w:t>
      </w:r>
      <w:r>
        <w:t> », puis « </w:t>
      </w:r>
      <w:r w:rsidRPr="002E4439">
        <w:rPr>
          <w:rStyle w:val="lev"/>
        </w:rPr>
        <w:t>Mise à jour de la base de données</w:t>
      </w:r>
      <w:r>
        <w:t> », vous arriverez à cette page :</w:t>
      </w:r>
    </w:p>
    <w:p w:rsidR="00750A37" w:rsidRDefault="00750A37" w:rsidP="00750A37">
      <w:r>
        <w:rPr>
          <w:noProof/>
        </w:rPr>
        <w:drawing>
          <wp:inline distT="0" distB="0" distL="0" distR="0">
            <wp:extent cx="5762625" cy="3562350"/>
            <wp:effectExtent l="0" t="0" r="952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562350"/>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1</w:t>
      </w:r>
      <w:r>
        <w:t>) Ce bouton permet de télécharger une copie de la base de données utilisée actuellement avec toutes les informations qu’elle contient (les inspections en cours, structure, inspecteur …). Cela permet de faire des sauvegardes de votre base de données par exemple.</w:t>
      </w:r>
    </w:p>
    <w:p w:rsidR="00750A37" w:rsidRDefault="00750A37" w:rsidP="00750A37"/>
    <w:p w:rsidR="002E4439" w:rsidRDefault="00750A37" w:rsidP="00750A37">
      <w:r>
        <w:t>(</w:t>
      </w:r>
      <w:r>
        <w:rPr>
          <w:b/>
          <w:color w:val="FF0000"/>
          <w:sz w:val="28"/>
        </w:rPr>
        <w:t>2</w:t>
      </w:r>
      <w:r>
        <w:t xml:space="preserve">) Ce bouton quant à lui permet de remplacer la base de données actuelle par une autre </w:t>
      </w:r>
    </w:p>
    <w:p w:rsidR="00750A37" w:rsidRDefault="00750A37" w:rsidP="002E4439">
      <w:pPr>
        <w:pStyle w:val="Listepuces3"/>
      </w:pPr>
      <w:r>
        <w:t>ATTENTION cependant à plusieurs points :</w:t>
      </w:r>
    </w:p>
    <w:p w:rsidR="00750A37" w:rsidRDefault="00750A37" w:rsidP="002E4439">
      <w:pPr>
        <w:pStyle w:val="Listepuces3"/>
        <w:ind w:left="1080"/>
      </w:pPr>
      <w:r>
        <w:t>Remplacer la base actuelle signifie donc perdre toutes les données en cours, il est impossible de revenir en arrière. Pour éviter ce genre de problème il est fortement conseillé avant d’importer une base, d’extraire la vôtre pour s’en servir de sauvegarde.</w:t>
      </w:r>
    </w:p>
    <w:p w:rsidR="00750A37" w:rsidRDefault="00750A37" w:rsidP="002E4439">
      <w:pPr>
        <w:pStyle w:val="Listepuces3"/>
        <w:ind w:left="1080"/>
      </w:pPr>
      <w:r>
        <w:t>Pour importer une base il faut qu’elle soit nommée « </w:t>
      </w:r>
      <w:proofErr w:type="spellStart"/>
      <w:r w:rsidRPr="00E53FE2">
        <w:rPr>
          <w:rStyle w:val="lev"/>
        </w:rPr>
        <w:t>base_inspection_cdg.sql</w:t>
      </w:r>
      <w:proofErr w:type="spellEnd"/>
      <w:r>
        <w:t> » et qu’elle soit placée dans le dossier « </w:t>
      </w:r>
      <w:proofErr w:type="spellStart"/>
      <w:r w:rsidRPr="00E53FE2">
        <w:rPr>
          <w:rStyle w:val="lev"/>
        </w:rPr>
        <w:t>INspect</w:t>
      </w:r>
      <w:proofErr w:type="spellEnd"/>
      <w:r>
        <w:t> » à la racine comme ceci :</w:t>
      </w:r>
    </w:p>
    <w:p w:rsidR="00750A37" w:rsidRDefault="00750A37" w:rsidP="002E4439">
      <w:pPr>
        <w:pStyle w:val="Listepuces3"/>
        <w:numPr>
          <w:ilvl w:val="0"/>
          <w:numId w:val="0"/>
        </w:numPr>
        <w:ind w:left="864"/>
        <w:rPr>
          <w:noProof/>
        </w:rPr>
      </w:pPr>
    </w:p>
    <w:p w:rsidR="00750A37" w:rsidRDefault="00750A37" w:rsidP="00750A37">
      <w:r>
        <w:rPr>
          <w:noProof/>
        </w:rPr>
        <w:lastRenderedPageBreak/>
        <w:drawing>
          <wp:inline distT="0" distB="0" distL="0" distR="0">
            <wp:extent cx="5238750" cy="3400425"/>
            <wp:effectExtent l="0" t="0" r="0" b="9525"/>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3"/>
                    <pic:cNvPicPr>
                      <a:picLocks noChangeAspect="1" noChangeArrowheads="1"/>
                    </pic:cNvPicPr>
                  </pic:nvPicPr>
                  <pic:blipFill>
                    <a:blip r:embed="rId37">
                      <a:extLst>
                        <a:ext uri="{28A0092B-C50C-407E-A947-70E740481C1C}">
                          <a14:useLocalDpi xmlns:a14="http://schemas.microsoft.com/office/drawing/2010/main" val="0"/>
                        </a:ext>
                      </a:extLst>
                    </a:blip>
                    <a:srcRect l="9094"/>
                    <a:stretch>
                      <a:fillRect/>
                    </a:stretch>
                  </pic:blipFill>
                  <pic:spPr bwMode="auto">
                    <a:xfrm>
                      <a:off x="0" y="0"/>
                      <a:ext cx="5238750" cy="3400425"/>
                    </a:xfrm>
                    <a:prstGeom prst="rect">
                      <a:avLst/>
                    </a:prstGeom>
                    <a:noFill/>
                    <a:ln>
                      <a:noFill/>
                    </a:ln>
                  </pic:spPr>
                </pic:pic>
              </a:graphicData>
            </a:graphic>
          </wp:inline>
        </w:drawing>
      </w:r>
    </w:p>
    <w:p w:rsidR="00750A37" w:rsidRDefault="00750A37" w:rsidP="00750A37"/>
    <w:p w:rsidR="00750A37" w:rsidRDefault="00750A37" w:rsidP="00750A37">
      <w:r>
        <w:t>(</w:t>
      </w:r>
      <w:r>
        <w:rPr>
          <w:b/>
          <w:color w:val="FF0000"/>
          <w:sz w:val="28"/>
        </w:rPr>
        <w:t>3</w:t>
      </w:r>
      <w:r>
        <w:t>) Ce 3</w:t>
      </w:r>
      <w:r>
        <w:rPr>
          <w:vertAlign w:val="superscript"/>
        </w:rPr>
        <w:t>ème</w:t>
      </w:r>
      <w:r>
        <w:t xml:space="preserve"> point concerne la mutualisation, il vous permet d’extraire une table que vous auriez mise à jour. Par exemple si vous avez rajouté des observations et que vous souhaitez les envoyées aux autres CDG, il vous suffit de choisir la table à envoyer (dans cet exemple « </w:t>
      </w:r>
      <w:r w:rsidRPr="00EF04DB">
        <w:rPr>
          <w:rStyle w:val="lev"/>
        </w:rPr>
        <w:t>Observations</w:t>
      </w:r>
      <w:r>
        <w:t> ») et d’appuyé sur « </w:t>
      </w:r>
      <w:r w:rsidRPr="00EF04DB">
        <w:rPr>
          <w:rStyle w:val="lev"/>
        </w:rPr>
        <w:t>Exporter</w:t>
      </w:r>
      <w:r>
        <w:t> » :</w:t>
      </w:r>
    </w:p>
    <w:p w:rsidR="00750A37" w:rsidRDefault="00750A37" w:rsidP="00750A37">
      <w:r>
        <w:rPr>
          <w:noProof/>
        </w:rPr>
        <mc:AlternateContent>
          <mc:Choice Requires="wps">
            <w:drawing>
              <wp:anchor distT="0" distB="0" distL="114300" distR="114300" simplePos="0" relativeHeight="251664896" behindDoc="0" locked="0" layoutInCell="1" allowOverlap="1">
                <wp:simplePos x="0" y="0"/>
                <wp:positionH relativeFrom="column">
                  <wp:posOffset>771525</wp:posOffset>
                </wp:positionH>
                <wp:positionV relativeFrom="paragraph">
                  <wp:posOffset>1428750</wp:posOffset>
                </wp:positionV>
                <wp:extent cx="771525" cy="3714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771525" cy="3714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1FB382" id="Rectangle 61" o:spid="_x0000_s1026" style="position:absolute;margin-left:60.75pt;margin-top:112.5pt;width:60.75pt;height:29.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" filled="f" strokecolor="red" strokeweight="1.5pt"/>
            </w:pict>
          </mc:Fallback>
        </mc:AlternateContent>
      </w:r>
      <w:r>
        <w:rPr>
          <w:noProof/>
        </w:rPr>
        <w:drawing>
          <wp:inline distT="0" distB="0" distL="0" distR="0">
            <wp:extent cx="2895600" cy="188595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95600" cy="1885950"/>
                    </a:xfrm>
                    <a:prstGeom prst="rect">
                      <a:avLst/>
                    </a:prstGeom>
                    <a:noFill/>
                    <a:ln>
                      <a:noFill/>
                    </a:ln>
                  </pic:spPr>
                </pic:pic>
              </a:graphicData>
            </a:graphic>
          </wp:inline>
        </w:drawing>
      </w:r>
    </w:p>
    <w:p w:rsidR="00750A37" w:rsidRDefault="00750A37" w:rsidP="00750A37"/>
    <w:p w:rsidR="00750A37" w:rsidRDefault="00750A37" w:rsidP="00750A37">
      <w:r>
        <w:t>A savoir qu’en plus de la table que vous choisissez la table « </w:t>
      </w:r>
      <w:r w:rsidRPr="00EF04DB">
        <w:rPr>
          <w:rStyle w:val="lev"/>
        </w:rPr>
        <w:t>version</w:t>
      </w:r>
      <w:r>
        <w:t xml:space="preserve"> » sera extraite aussi, donc si vous le souhaitez, vous pouvez </w:t>
      </w:r>
      <w:r w:rsidRPr="00EF04DB">
        <w:rPr>
          <w:rStyle w:val="Accentuation"/>
        </w:rPr>
        <w:t>changer la version avant de l’envoyer aux autres CDG</w:t>
      </w:r>
      <w:r>
        <w:t xml:space="preserve">. Pour l’envoie de la mise à jour il n’y a rien d’automatique il faut l’envoyer à </w:t>
      </w:r>
      <w:proofErr w:type="gramStart"/>
      <w:r>
        <w:t xml:space="preserve">tous les </w:t>
      </w:r>
      <w:r w:rsidRPr="00EF04DB">
        <w:t>utilisateurs</w:t>
      </w:r>
      <w:proofErr w:type="gramEnd"/>
      <w:r>
        <w:t xml:space="preserve"> (par mail par exemple) et qu’ils l’importent.</w:t>
      </w:r>
    </w:p>
    <w:p w:rsidR="00750A37" w:rsidRDefault="00750A37" w:rsidP="00750A37">
      <w:r>
        <w:t>Pour l’importation d’une table c’est exactement comme pour la base de données complète. L’emplacement et le nom sont importants. Il faut aussi que le fichier soit placé à la racine du dossier « </w:t>
      </w:r>
      <w:proofErr w:type="spellStart"/>
      <w:r w:rsidRPr="00EF04DB">
        <w:rPr>
          <w:rStyle w:val="lev"/>
        </w:rPr>
        <w:t>INspect</w:t>
      </w:r>
      <w:proofErr w:type="spellEnd"/>
      <w:r>
        <w:t> » avec son nom de base, pour rester sur notre exemple le fichier doit s’appelé « </w:t>
      </w:r>
      <w:proofErr w:type="spellStart"/>
      <w:r w:rsidRPr="00EF04DB">
        <w:rPr>
          <w:rStyle w:val="lev"/>
        </w:rPr>
        <w:t>observation.sql</w:t>
      </w:r>
      <w:proofErr w:type="spellEnd"/>
      <w:r>
        <w:t> » et pas autrement, si jamais le nom au téléchargement est « </w:t>
      </w:r>
      <w:r w:rsidRPr="00EF04DB">
        <w:rPr>
          <w:rStyle w:val="lev"/>
        </w:rPr>
        <w:t>observation (1).</w:t>
      </w:r>
      <w:proofErr w:type="spellStart"/>
      <w:r w:rsidRPr="00EF04DB">
        <w:rPr>
          <w:rStyle w:val="lev"/>
        </w:rPr>
        <w:t>sql</w:t>
      </w:r>
      <w:proofErr w:type="spellEnd"/>
      <w:r>
        <w:t> » ou un autre nombre il faudra le renommé.</w:t>
      </w:r>
    </w:p>
    <w:p w:rsidR="00BC28D9" w:rsidRDefault="00BC28D9">
      <w:pPr>
        <w:spacing w:after="200" w:line="276" w:lineRule="auto"/>
      </w:pPr>
      <w:bookmarkStart w:id="15" w:name="_Toc505867644"/>
      <w:r>
        <w:rPr>
          <w:b/>
        </w:rPr>
        <w:br w:type="page"/>
      </w:r>
    </w:p>
    <w:p w:rsidR="00750A37" w:rsidRDefault="00750A37" w:rsidP="00750A37">
      <w:pPr>
        <w:pStyle w:val="Titre2"/>
      </w:pPr>
      <w:bookmarkStart w:id="16" w:name="_Toc506197542"/>
      <w:r>
        <w:lastRenderedPageBreak/>
        <w:t>Mise à jour d’une image de critère</w:t>
      </w:r>
      <w:bookmarkEnd w:id="15"/>
      <w:bookmarkEnd w:id="16"/>
    </w:p>
    <w:p w:rsidR="00750A37" w:rsidRDefault="00750A37" w:rsidP="00750A37">
      <w:r>
        <w:t>Pour accéder aux mises à jour d’un critère il faut aller dans « </w:t>
      </w:r>
      <w:r w:rsidRPr="00EF04DB">
        <w:rPr>
          <w:rStyle w:val="lev"/>
        </w:rPr>
        <w:t>mise à jour</w:t>
      </w:r>
      <w:r>
        <w:t> » puis « </w:t>
      </w:r>
      <w:r w:rsidRPr="00EF04DB">
        <w:rPr>
          <w:rStyle w:val="lev"/>
        </w:rPr>
        <w:t>sélection du critère</w:t>
      </w:r>
      <w:r>
        <w:t xml:space="preserve"> ». On choisit son critère et sur un menu on peut modifier différente chose : </w:t>
      </w:r>
    </w:p>
    <w:p w:rsidR="00750A37" w:rsidRDefault="00750A37" w:rsidP="00750A37">
      <w:r>
        <w:rPr>
          <w:noProof/>
        </w:rPr>
        <w:drawing>
          <wp:inline distT="0" distB="0" distL="0" distR="0">
            <wp:extent cx="5762625" cy="1104900"/>
            <wp:effectExtent l="0" t="0" r="952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104900"/>
                    </a:xfrm>
                    <a:prstGeom prst="rect">
                      <a:avLst/>
                    </a:prstGeom>
                    <a:noFill/>
                    <a:ln>
                      <a:noFill/>
                    </a:ln>
                  </pic:spPr>
                </pic:pic>
              </a:graphicData>
            </a:graphic>
          </wp:inline>
        </w:drawing>
      </w:r>
      <w:r>
        <w:t xml:space="preserve"> </w:t>
      </w:r>
    </w:p>
    <w:p w:rsidR="00750A37" w:rsidRDefault="00750A37" w:rsidP="00750A37"/>
    <w:p w:rsidR="00750A37" w:rsidRDefault="00750A37" w:rsidP="00750A37">
      <w:r>
        <w:t>Les trois premiers boutons sont assez simple d’utilisation mais pour la catégorie « </w:t>
      </w:r>
      <w:r w:rsidRPr="00EF04DB">
        <w:rPr>
          <w:rStyle w:val="lev"/>
        </w:rPr>
        <w:t>Image</w:t>
      </w:r>
      <w:r>
        <w:t> » on a quelques petites spécificités.</w:t>
      </w:r>
    </w:p>
    <w:p w:rsidR="00750A37" w:rsidRDefault="00750A37" w:rsidP="00750A37"/>
    <w:p w:rsidR="00750A37" w:rsidRDefault="00750A37" w:rsidP="00750A37">
      <w:r>
        <w:rPr>
          <w:noProof/>
        </w:rPr>
        <w:drawing>
          <wp:inline distT="0" distB="0" distL="0" distR="0">
            <wp:extent cx="5762625" cy="16002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1600200"/>
                    </a:xfrm>
                    <a:prstGeom prst="rect">
                      <a:avLst/>
                    </a:prstGeom>
                    <a:noFill/>
                    <a:ln>
                      <a:noFill/>
                    </a:ln>
                  </pic:spPr>
                </pic:pic>
              </a:graphicData>
            </a:graphic>
          </wp:inline>
        </w:drawing>
      </w:r>
    </w:p>
    <w:p w:rsidR="00750A37" w:rsidRDefault="00750A37" w:rsidP="00750A37"/>
    <w:p w:rsidR="00750A37" w:rsidRDefault="00750A37" w:rsidP="00750A37">
      <w:r>
        <w:t>Il faut savoir plusieurs choses :</w:t>
      </w:r>
    </w:p>
    <w:p w:rsidR="00750A37" w:rsidRDefault="00750A37" w:rsidP="00750A37">
      <w:pPr>
        <w:pStyle w:val="Paragraphedeliste"/>
        <w:numPr>
          <w:ilvl w:val="0"/>
          <w:numId w:val="25"/>
        </w:numPr>
      </w:pPr>
      <w:r>
        <w:t>Si on a un appareil photo noir comme ci-dessus ça veut dire que le critère n’a pas d’image.</w:t>
      </w:r>
    </w:p>
    <w:p w:rsidR="00750A37" w:rsidRDefault="00750A37" w:rsidP="00750A37">
      <w:pPr>
        <w:pStyle w:val="Paragraphedeliste"/>
        <w:numPr>
          <w:ilvl w:val="0"/>
          <w:numId w:val="25"/>
        </w:numPr>
      </w:pPr>
      <w:r>
        <w:t>Si on veut ajouter une image au critère il faut choisir le fichier parmi ceux du dossier « </w:t>
      </w:r>
      <w:r w:rsidRPr="00EF04DB">
        <w:rPr>
          <w:rStyle w:val="lev"/>
        </w:rPr>
        <w:t>images</w:t>
      </w:r>
      <w:r>
        <w:t> » du dossier « </w:t>
      </w:r>
      <w:proofErr w:type="spellStart"/>
      <w:r w:rsidRPr="00EF04DB">
        <w:rPr>
          <w:rStyle w:val="lev"/>
        </w:rPr>
        <w:t>INspect</w:t>
      </w:r>
      <w:proofErr w:type="spellEnd"/>
      <w:r>
        <w:t> » :</w:t>
      </w:r>
    </w:p>
    <w:p w:rsidR="00750A37" w:rsidRDefault="00750A37" w:rsidP="00750A37">
      <w:pPr>
        <w:rPr>
          <w:noProof/>
        </w:rPr>
      </w:pPr>
    </w:p>
    <w:p w:rsidR="00750A37" w:rsidRDefault="00750A37" w:rsidP="00750A37">
      <w:r>
        <w:rPr>
          <w:noProof/>
        </w:rPr>
        <w:lastRenderedPageBreak/>
        <w:drawing>
          <wp:inline distT="0" distB="0" distL="0" distR="0">
            <wp:extent cx="5191125" cy="3343275"/>
            <wp:effectExtent l="0" t="0" r="9525"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7"/>
                    <pic:cNvPicPr>
                      <a:picLocks noChangeAspect="1" noChangeArrowheads="1"/>
                    </pic:cNvPicPr>
                  </pic:nvPicPr>
                  <pic:blipFill>
                    <a:blip r:embed="rId41">
                      <a:extLst>
                        <a:ext uri="{28A0092B-C50C-407E-A947-70E740481C1C}">
                          <a14:useLocalDpi xmlns:a14="http://schemas.microsoft.com/office/drawing/2010/main" val="0"/>
                        </a:ext>
                      </a:extLst>
                    </a:blip>
                    <a:srcRect l="9921"/>
                    <a:stretch>
                      <a:fillRect/>
                    </a:stretch>
                  </pic:blipFill>
                  <pic:spPr bwMode="auto">
                    <a:xfrm>
                      <a:off x="0" y="0"/>
                      <a:ext cx="5191125" cy="3343275"/>
                    </a:xfrm>
                    <a:prstGeom prst="rect">
                      <a:avLst/>
                    </a:prstGeom>
                    <a:noFill/>
                    <a:ln>
                      <a:noFill/>
                    </a:ln>
                  </pic:spPr>
                </pic:pic>
              </a:graphicData>
            </a:graphic>
          </wp:inline>
        </w:drawing>
      </w:r>
    </w:p>
    <w:p w:rsidR="00750A37" w:rsidRDefault="00750A37" w:rsidP="00750A37">
      <w:pPr>
        <w:pStyle w:val="Paragraphedeliste"/>
        <w:numPr>
          <w:ilvl w:val="0"/>
          <w:numId w:val="25"/>
        </w:numPr>
      </w:pPr>
      <w:r>
        <w:t>Rien ne vous empêche de rajouter des images dans ce dossier mais si vous choisissez une image qui n’est pas dedans ou que vous renommer/supprimer une image utilisée, l’application plantera à la génération du rapport.</w:t>
      </w:r>
    </w:p>
    <w:p w:rsidR="00750A37" w:rsidRDefault="00750A37" w:rsidP="00750A37"/>
    <w:p w:rsidR="00750A37" w:rsidRDefault="00750A37" w:rsidP="00750A37">
      <w:pPr>
        <w:pStyle w:val="Titre2"/>
      </w:pPr>
      <w:bookmarkStart w:id="17" w:name="_Toc505867645"/>
      <w:bookmarkStart w:id="18" w:name="_Toc506197543"/>
      <w:r>
        <w:t>Modifier les pictogrammes</w:t>
      </w:r>
      <w:bookmarkEnd w:id="17"/>
      <w:bookmarkEnd w:id="18"/>
    </w:p>
    <w:p w:rsidR="00750A37" w:rsidRDefault="00750A37" w:rsidP="00750A37">
      <w:r>
        <w:t>Pour changer un pictogramme d’un des menus (</w:t>
      </w:r>
      <w:proofErr w:type="spellStart"/>
      <w:r>
        <w:t>theme</w:t>
      </w:r>
      <w:proofErr w:type="spellEnd"/>
      <w:r>
        <w:t>, sous-</w:t>
      </w:r>
      <w:proofErr w:type="spellStart"/>
      <w:r>
        <w:t>themes</w:t>
      </w:r>
      <w:proofErr w:type="spellEnd"/>
      <w:r>
        <w:t xml:space="preserve">, </w:t>
      </w:r>
      <w:proofErr w:type="spellStart"/>
      <w:r>
        <w:t>batiment</w:t>
      </w:r>
      <w:proofErr w:type="spellEnd"/>
      <w:r>
        <w:t xml:space="preserve"> …) il faut déjà aller choisir votre icone, ceux disponibles sont réuni ici : </w:t>
      </w:r>
      <w:hyperlink r:id="rId42" w:history="1">
        <w:r>
          <w:rPr>
            <w:rStyle w:val="Lienhypertexte"/>
          </w:rPr>
          <w:t>https://fontawesome.com/icons?d=gallery</w:t>
        </w:r>
      </w:hyperlink>
    </w:p>
    <w:p w:rsidR="00750A37" w:rsidRDefault="00750A37" w:rsidP="00750A37">
      <w:r>
        <w:t>Quand vous en voyez un qui vous intéresse retenez son nom et passer à la suite.</w:t>
      </w:r>
    </w:p>
    <w:p w:rsidR="00750A37" w:rsidRDefault="00750A37" w:rsidP="00750A37">
      <w:r>
        <w:t xml:space="preserve">Quand vous saurez quel icone vous souhaitez mettre allez sur PhpMyAdmin de la façon suivante : </w:t>
      </w:r>
    </w:p>
    <w:p w:rsidR="00750A37" w:rsidRDefault="00750A37" w:rsidP="00750A37">
      <w:pPr>
        <w:pStyle w:val="Paragraphedeliste"/>
        <w:numPr>
          <w:ilvl w:val="0"/>
          <w:numId w:val="25"/>
        </w:numPr>
      </w:pPr>
      <w:r>
        <w:t xml:space="preserve">Dans la barre des taches cliquez sur la petite flèche puis sur le logo de </w:t>
      </w:r>
      <w:proofErr w:type="spellStart"/>
      <w:r w:rsidRPr="00EF04DB">
        <w:rPr>
          <w:rStyle w:val="CitationCar"/>
        </w:rPr>
        <w:t>Wamp</w:t>
      </w:r>
      <w:proofErr w:type="spellEnd"/>
      <w:r>
        <w:t xml:space="preserve"> en vert </w:t>
      </w:r>
      <w:r>
        <w:rPr>
          <w:noProof/>
        </w:rPr>
        <w:drawing>
          <wp:inline distT="0" distB="0" distL="0" distR="0">
            <wp:extent cx="247650" cy="2476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p w:rsidR="00750A37" w:rsidRPr="00EF04DB" w:rsidRDefault="00750A37" w:rsidP="00750A37">
      <w:pPr>
        <w:pStyle w:val="Paragraphedeliste"/>
        <w:numPr>
          <w:ilvl w:val="0"/>
          <w:numId w:val="25"/>
        </w:numPr>
        <w:rPr>
          <w:rStyle w:val="lev"/>
        </w:rPr>
      </w:pPr>
      <w:r>
        <w:t xml:space="preserve">Choisissez </w:t>
      </w:r>
      <w:r w:rsidRPr="00EF04DB">
        <w:rPr>
          <w:rStyle w:val="CitationCar"/>
        </w:rPr>
        <w:t>phpMyAdmin</w:t>
      </w:r>
      <w:r>
        <w:t xml:space="preserve"> et rentrez le login : </w:t>
      </w:r>
      <w:r w:rsidRPr="00EF04DB">
        <w:rPr>
          <w:rStyle w:val="lev"/>
        </w:rPr>
        <w:t>root, ne rentrez pas de mot de passe</w:t>
      </w:r>
    </w:p>
    <w:p w:rsidR="00750A37" w:rsidRDefault="00750A37" w:rsidP="00750A37">
      <w:r>
        <w:rPr>
          <w:noProof/>
        </w:rPr>
        <w:drawing>
          <wp:inline distT="0" distB="0" distL="0" distR="0">
            <wp:extent cx="1533525" cy="1952625"/>
            <wp:effectExtent l="0" t="0" r="9525" b="9525"/>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33525" cy="1952625"/>
                    </a:xfrm>
                    <a:prstGeom prst="rect">
                      <a:avLst/>
                    </a:prstGeom>
                    <a:noFill/>
                    <a:ln>
                      <a:noFill/>
                    </a:ln>
                  </pic:spPr>
                </pic:pic>
              </a:graphicData>
            </a:graphic>
          </wp:inline>
        </w:drawing>
      </w:r>
    </w:p>
    <w:p w:rsidR="00750A37" w:rsidRDefault="00750A37" w:rsidP="00750A37"/>
    <w:p w:rsidR="00750A37" w:rsidRDefault="00750A37" w:rsidP="00750A37">
      <w:r>
        <w:lastRenderedPageBreak/>
        <w:t>Ensuite il faut choisir la base de données « </w:t>
      </w:r>
      <w:proofErr w:type="spellStart"/>
      <w:r w:rsidRPr="00EF04DB">
        <w:rPr>
          <w:rStyle w:val="lev"/>
        </w:rPr>
        <w:t>base_inspection_cdg</w:t>
      </w:r>
      <w:proofErr w:type="spellEnd"/>
      <w:r>
        <w:t> » puis choisir la table que vous souhaitez utiliser, les noms correspondent à l’application. Imaginons que vous voulez changer le pictogramme d’un bâtiment, alors il faudra prendre la table bâtiment.</w:t>
      </w:r>
    </w:p>
    <w:p w:rsidR="00750A37" w:rsidRDefault="00750A37" w:rsidP="00750A37">
      <w:r>
        <w:rPr>
          <w:noProof/>
        </w:rPr>
        <w:drawing>
          <wp:inline distT="0" distB="0" distL="0" distR="0">
            <wp:extent cx="2038350" cy="2038350"/>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38350" cy="2038350"/>
                    </a:xfrm>
                    <a:prstGeom prst="rect">
                      <a:avLst/>
                    </a:prstGeom>
                    <a:noFill/>
                    <a:ln>
                      <a:noFill/>
                    </a:ln>
                  </pic:spPr>
                </pic:pic>
              </a:graphicData>
            </a:graphic>
          </wp:inline>
        </w:drawing>
      </w:r>
    </w:p>
    <w:p w:rsidR="00750A37" w:rsidRDefault="00750A37" w:rsidP="00750A37"/>
    <w:p w:rsidR="00EF04DB" w:rsidRDefault="00750A37" w:rsidP="00750A37">
      <w:r>
        <w:t>Ensuite il suffit de parcourir les noms du tableau jusqu’à trouver celui que vous souhaitez modifier, puis au début de sa ligne cliquer sur « </w:t>
      </w:r>
      <w:r w:rsidRPr="00EF04DB">
        <w:rPr>
          <w:rStyle w:val="lev"/>
        </w:rPr>
        <w:t>modifier</w:t>
      </w:r>
      <w:r>
        <w:t> ». Ensuite dans le champ « </w:t>
      </w:r>
      <w:r w:rsidRPr="00EF04DB">
        <w:rPr>
          <w:rStyle w:val="lev"/>
        </w:rPr>
        <w:t>valeur</w:t>
      </w:r>
      <w:r>
        <w:t> » de la ligne « </w:t>
      </w:r>
      <w:r w:rsidRPr="00EF04DB">
        <w:rPr>
          <w:rStyle w:val="lev"/>
        </w:rPr>
        <w:t>PICTOS</w:t>
      </w:r>
      <w:r>
        <w:t xml:space="preserve"> » rentrer le nom du pictogramme. </w:t>
      </w:r>
    </w:p>
    <w:p w:rsidR="00750A37" w:rsidRDefault="00750A37" w:rsidP="00EF04DB">
      <w:pPr>
        <w:pStyle w:val="Listepuces3"/>
      </w:pPr>
      <w:r>
        <w:t>ATTENTION cependant il y a un format à respecter il faut écrire « </w:t>
      </w:r>
      <w:r w:rsidRPr="00EF04DB">
        <w:rPr>
          <w:rStyle w:val="lev"/>
        </w:rPr>
        <w:t>fa-</w:t>
      </w:r>
      <w:r>
        <w:t> » nom de l’icône. Voici un exemple :</w:t>
      </w:r>
    </w:p>
    <w:p w:rsidR="00750A37" w:rsidRDefault="00750A37" w:rsidP="00750A37">
      <w:r>
        <w:rPr>
          <w:noProof/>
        </w:rPr>
        <w:drawing>
          <wp:inline distT="0" distB="0" distL="0" distR="0">
            <wp:extent cx="5762625" cy="1885950"/>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885950"/>
                    </a:xfrm>
                    <a:prstGeom prst="rect">
                      <a:avLst/>
                    </a:prstGeom>
                    <a:noFill/>
                    <a:ln>
                      <a:noFill/>
                    </a:ln>
                  </pic:spPr>
                </pic:pic>
              </a:graphicData>
            </a:graphic>
          </wp:inline>
        </w:drawing>
      </w:r>
    </w:p>
    <w:p w:rsidR="00750A37" w:rsidRDefault="00750A37" w:rsidP="00750A37"/>
    <w:p w:rsidR="00561E27" w:rsidRPr="00561E27" w:rsidRDefault="00561E27" w:rsidP="00561E27"/>
    <w:sectPr w:rsidR="00561E27" w:rsidRPr="00561E27">
      <w:headerReference w:type="even" r:id="rId47"/>
      <w:headerReference w:type="default" r:id="rId48"/>
      <w:footerReference w:type="even" r:id="rId49"/>
      <w:footerReference w:type="default" r:id="rId50"/>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DE5" w:rsidRDefault="00E46DE5">
      <w:pPr>
        <w:spacing w:after="0" w:line="240" w:lineRule="auto"/>
      </w:pPr>
      <w:r>
        <w:separator/>
      </w:r>
    </w:p>
  </w:endnote>
  <w:endnote w:type="continuationSeparator" w:id="0">
    <w:p w:rsidR="00E46DE5" w:rsidRDefault="00E46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paire"/>
    </w:pPr>
    <w:r>
      <w:t xml:space="preserve">Page </w:t>
    </w:r>
    <w:r>
      <w:fldChar w:fldCharType="begin"/>
    </w:r>
    <w:r>
      <w:instrText>PAGE   \* MERGEFORMAT</w:instrText>
    </w:r>
    <w:r>
      <w:fldChar w:fldCharType="separate"/>
    </w:r>
    <w:r w:rsidR="00FF6C4F" w:rsidRPr="00FF6C4F">
      <w:rPr>
        <w:noProof/>
        <w:sz w:val="24"/>
        <w:szCs w:val="24"/>
      </w:rPr>
      <w:t>6</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420CA1"/>
  <w:p w:rsidR="00420CA1" w:rsidRDefault="00420CA1">
    <w:pPr>
      <w:pStyle w:val="Pieddepageimpaire"/>
    </w:pPr>
    <w:r>
      <w:t xml:space="preserve">Page </w:t>
    </w:r>
    <w:r>
      <w:fldChar w:fldCharType="begin"/>
    </w:r>
    <w:r>
      <w:instrText>PAGE   \* MERGEFORMAT</w:instrText>
    </w:r>
    <w:r>
      <w:fldChar w:fldCharType="separate"/>
    </w:r>
    <w:r w:rsidR="00FF6C4F" w:rsidRPr="00FF6C4F">
      <w:rPr>
        <w:noProof/>
        <w:sz w:val="24"/>
        <w:szCs w:val="24"/>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DE5" w:rsidRDefault="00E46DE5">
      <w:pPr>
        <w:spacing w:after="0" w:line="240" w:lineRule="auto"/>
      </w:pPr>
      <w:r>
        <w:separator/>
      </w:r>
    </w:p>
  </w:footnote>
  <w:footnote w:type="continuationSeparator" w:id="0">
    <w:p w:rsidR="00E46DE5" w:rsidRDefault="00E46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E46DE5">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420CA1">
          <w:t xml:space="preserve">Application </w:t>
        </w:r>
        <w:proofErr w:type="spellStart"/>
        <w:r w:rsidR="00420CA1">
          <w:t>INspect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0CA1" w:rsidRDefault="00E46DE5">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420CA1">
          <w:t xml:space="preserve">Application </w:t>
        </w:r>
        <w:proofErr w:type="spellStart"/>
        <w:r w:rsidR="00420CA1">
          <w:t>INspect</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8347C71"/>
    <w:multiLevelType w:val="hybridMultilevel"/>
    <w:tmpl w:val="34D434B4"/>
    <w:lvl w:ilvl="0" w:tplc="B72201D8">
      <w:start w:val="2"/>
      <w:numFmt w:val="bullet"/>
      <w:lvlText w:val="-"/>
      <w:lvlJc w:val="left"/>
      <w:pPr>
        <w:ind w:left="720" w:hanging="360"/>
      </w:pPr>
      <w:rPr>
        <w:rFonts w:ascii="Tw Cen MT" w:eastAsiaTheme="minorHAnsi" w:hAnsi="Tw Cen MT"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5B5519AC"/>
    <w:multiLevelType w:val="hybridMultilevel"/>
    <w:tmpl w:val="51520B6C"/>
    <w:lvl w:ilvl="0" w:tplc="C3563BB0">
      <w:numFmt w:val="bullet"/>
      <w:lvlText w:val="-"/>
      <w:lvlJc w:val="left"/>
      <w:pPr>
        <w:ind w:left="720" w:hanging="360"/>
      </w:pPr>
      <w:rPr>
        <w:rFonts w:ascii="Tw Cen MT" w:eastAsiaTheme="minorHAnsi" w:hAnsi="Tw Cen 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0AF5E89"/>
    <w:multiLevelType w:val="hybridMultilevel"/>
    <w:tmpl w:val="982C746E"/>
    <w:lvl w:ilvl="0" w:tplc="CBDC695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7"/>
  </w:num>
  <w:num w:numId="13">
    <w:abstractNumId w:val="3"/>
  </w:num>
  <w:num w:numId="14">
    <w:abstractNumId w:val="2"/>
  </w:num>
  <w:num w:numId="15">
    <w:abstractNumId w:val="1"/>
  </w:num>
  <w:num w:numId="16">
    <w:abstractNumId w:val="0"/>
  </w:num>
  <w:num w:numId="17">
    <w:abstractNumId w:val="6"/>
  </w:num>
  <w:num w:numId="18">
    <w:abstractNumId w:val="7"/>
  </w:num>
  <w:num w:numId="19">
    <w:abstractNumId w:val="3"/>
  </w:num>
  <w:num w:numId="20">
    <w:abstractNumId w:val="2"/>
  </w:num>
  <w:num w:numId="21">
    <w:abstractNumId w:val="1"/>
  </w:num>
  <w:num w:numId="22">
    <w:abstractNumId w:val="0"/>
  </w:num>
  <w:num w:numId="23">
    <w:abstractNumId w:val="6"/>
  </w:num>
  <w:num w:numId="24">
    <w:abstractNumId w:val="9"/>
  </w:num>
  <w:num w:numId="25">
    <w:abstractNumId w:val="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24EA"/>
    <w:rsid w:val="000240FE"/>
    <w:rsid w:val="00034407"/>
    <w:rsid w:val="00041D40"/>
    <w:rsid w:val="000460AD"/>
    <w:rsid w:val="00070286"/>
    <w:rsid w:val="000918E4"/>
    <w:rsid w:val="000A6C09"/>
    <w:rsid w:val="000C00E0"/>
    <w:rsid w:val="000D7201"/>
    <w:rsid w:val="001079AB"/>
    <w:rsid w:val="00125471"/>
    <w:rsid w:val="001346AD"/>
    <w:rsid w:val="0014181F"/>
    <w:rsid w:val="0014417E"/>
    <w:rsid w:val="00150FAA"/>
    <w:rsid w:val="00151271"/>
    <w:rsid w:val="001639B0"/>
    <w:rsid w:val="001661D6"/>
    <w:rsid w:val="0017757F"/>
    <w:rsid w:val="001878B2"/>
    <w:rsid w:val="001A636D"/>
    <w:rsid w:val="001A7355"/>
    <w:rsid w:val="00207093"/>
    <w:rsid w:val="00223EE2"/>
    <w:rsid w:val="00225E27"/>
    <w:rsid w:val="0024131C"/>
    <w:rsid w:val="002E4439"/>
    <w:rsid w:val="002F4CA4"/>
    <w:rsid w:val="0030559A"/>
    <w:rsid w:val="003260E5"/>
    <w:rsid w:val="00326E4B"/>
    <w:rsid w:val="0032709A"/>
    <w:rsid w:val="0033099E"/>
    <w:rsid w:val="00386F24"/>
    <w:rsid w:val="003967E1"/>
    <w:rsid w:val="003C2DBC"/>
    <w:rsid w:val="003D4F97"/>
    <w:rsid w:val="00413CFF"/>
    <w:rsid w:val="00414211"/>
    <w:rsid w:val="00420CA1"/>
    <w:rsid w:val="00452CAF"/>
    <w:rsid w:val="00453F56"/>
    <w:rsid w:val="0049158D"/>
    <w:rsid w:val="004A3408"/>
    <w:rsid w:val="004B0B42"/>
    <w:rsid w:val="004C21C8"/>
    <w:rsid w:val="004F00EF"/>
    <w:rsid w:val="004F6F3C"/>
    <w:rsid w:val="0051410D"/>
    <w:rsid w:val="005503E8"/>
    <w:rsid w:val="00554F41"/>
    <w:rsid w:val="00561E27"/>
    <w:rsid w:val="00593918"/>
    <w:rsid w:val="005A50F1"/>
    <w:rsid w:val="005A558B"/>
    <w:rsid w:val="005E680C"/>
    <w:rsid w:val="005F3C5E"/>
    <w:rsid w:val="005F40E8"/>
    <w:rsid w:val="00630E75"/>
    <w:rsid w:val="00642505"/>
    <w:rsid w:val="00643AE7"/>
    <w:rsid w:val="00643AF9"/>
    <w:rsid w:val="00666EFA"/>
    <w:rsid w:val="0068182C"/>
    <w:rsid w:val="006946AC"/>
    <w:rsid w:val="006A203F"/>
    <w:rsid w:val="006B20DA"/>
    <w:rsid w:val="006B221C"/>
    <w:rsid w:val="006D14AA"/>
    <w:rsid w:val="006E2309"/>
    <w:rsid w:val="0072630B"/>
    <w:rsid w:val="00732C71"/>
    <w:rsid w:val="00750A37"/>
    <w:rsid w:val="00765970"/>
    <w:rsid w:val="0077467C"/>
    <w:rsid w:val="00781219"/>
    <w:rsid w:val="00792241"/>
    <w:rsid w:val="007A5F0D"/>
    <w:rsid w:val="007A629D"/>
    <w:rsid w:val="007B40A0"/>
    <w:rsid w:val="007D2ECE"/>
    <w:rsid w:val="00807593"/>
    <w:rsid w:val="00866C80"/>
    <w:rsid w:val="008713C4"/>
    <w:rsid w:val="00886B51"/>
    <w:rsid w:val="0089217D"/>
    <w:rsid w:val="0089417F"/>
    <w:rsid w:val="00894D67"/>
    <w:rsid w:val="008D69FE"/>
    <w:rsid w:val="009124EA"/>
    <w:rsid w:val="00916E34"/>
    <w:rsid w:val="00957F3A"/>
    <w:rsid w:val="009D3FB4"/>
    <w:rsid w:val="009F20E0"/>
    <w:rsid w:val="009F4320"/>
    <w:rsid w:val="00A0711A"/>
    <w:rsid w:val="00A15E3B"/>
    <w:rsid w:val="00A21D0C"/>
    <w:rsid w:val="00A24828"/>
    <w:rsid w:val="00A45FE5"/>
    <w:rsid w:val="00A57388"/>
    <w:rsid w:val="00A616B3"/>
    <w:rsid w:val="00A72FD9"/>
    <w:rsid w:val="00AA67E8"/>
    <w:rsid w:val="00AD75BE"/>
    <w:rsid w:val="00AE08AF"/>
    <w:rsid w:val="00AE33D2"/>
    <w:rsid w:val="00AE49DF"/>
    <w:rsid w:val="00B11CF0"/>
    <w:rsid w:val="00B3141A"/>
    <w:rsid w:val="00B35250"/>
    <w:rsid w:val="00B927B2"/>
    <w:rsid w:val="00BA1F84"/>
    <w:rsid w:val="00BA61C0"/>
    <w:rsid w:val="00BB07C7"/>
    <w:rsid w:val="00BC28D9"/>
    <w:rsid w:val="00BC5526"/>
    <w:rsid w:val="00BD38DA"/>
    <w:rsid w:val="00C03208"/>
    <w:rsid w:val="00C03F8E"/>
    <w:rsid w:val="00C12407"/>
    <w:rsid w:val="00C37CD6"/>
    <w:rsid w:val="00C510F2"/>
    <w:rsid w:val="00C95C47"/>
    <w:rsid w:val="00CF0946"/>
    <w:rsid w:val="00D010B1"/>
    <w:rsid w:val="00D12027"/>
    <w:rsid w:val="00D1342A"/>
    <w:rsid w:val="00D24100"/>
    <w:rsid w:val="00DA2776"/>
    <w:rsid w:val="00DA67F9"/>
    <w:rsid w:val="00DB18F0"/>
    <w:rsid w:val="00DB2367"/>
    <w:rsid w:val="00DE4FA2"/>
    <w:rsid w:val="00DF0B41"/>
    <w:rsid w:val="00DF1E1E"/>
    <w:rsid w:val="00E13329"/>
    <w:rsid w:val="00E22F3E"/>
    <w:rsid w:val="00E46DE5"/>
    <w:rsid w:val="00E53FE2"/>
    <w:rsid w:val="00E57018"/>
    <w:rsid w:val="00E575A7"/>
    <w:rsid w:val="00E65367"/>
    <w:rsid w:val="00E95E51"/>
    <w:rsid w:val="00EA063E"/>
    <w:rsid w:val="00EE7246"/>
    <w:rsid w:val="00EF04DB"/>
    <w:rsid w:val="00F16CB4"/>
    <w:rsid w:val="00F6486F"/>
    <w:rsid w:val="00F74D5D"/>
    <w:rsid w:val="00FA6E87"/>
    <w:rsid w:val="00FD53E2"/>
    <w:rsid w:val="00FD7ED4"/>
    <w:rsid w:val="00FF6C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1DB6DE-B0C3-4136-919A-115279AE7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rsid w:val="007A5F0D"/>
    <w:pPr>
      <w:spacing w:before="240" w:after="80"/>
      <w:outlineLvl w:val="1"/>
    </w:pPr>
    <w:rPr>
      <w:b/>
      <w:color w:val="94B6D2" w:themeColor="accent1"/>
      <w:spacing w:val="20"/>
      <w:sz w:val="32"/>
      <w:szCs w:val="28"/>
    </w:rPr>
  </w:style>
  <w:style w:type="paragraph" w:styleId="Titre3">
    <w:name w:val="heading 3"/>
    <w:basedOn w:val="Normal"/>
    <w:next w:val="Normal"/>
    <w:link w:val="Titre3Car"/>
    <w:uiPriority w:val="9"/>
    <w:unhideWhenUsed/>
    <w:qFormat/>
    <w:rsid w:val="00BA61C0"/>
    <w:pPr>
      <w:spacing w:before="240" w:after="60"/>
      <w:outlineLvl w:val="2"/>
    </w:pPr>
    <w:rPr>
      <w:b/>
      <w:color w:val="000000" w:themeColor="text1"/>
      <w:spacing w:val="10"/>
      <w:sz w:val="28"/>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sid w:val="007A5F0D"/>
    <w:rPr>
      <w:b/>
      <w:color w:val="94B6D2" w:themeColor="accent1"/>
      <w:spacing w:val="20"/>
      <w:sz w:val="32"/>
      <w:szCs w:val="28"/>
    </w:rPr>
  </w:style>
  <w:style w:type="character" w:customStyle="1" w:styleId="Titre3Car">
    <w:name w:val="Titre 3 Car"/>
    <w:basedOn w:val="Policepardfaut"/>
    <w:link w:val="Titre3"/>
    <w:uiPriority w:val="9"/>
    <w:rsid w:val="00BA61C0"/>
    <w:rPr>
      <w:b/>
      <w:color w:val="000000" w:themeColor="text1"/>
      <w:spacing w:val="10"/>
      <w:sz w:val="28"/>
      <w:szCs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rsid w:val="00207093"/>
    <w:pPr>
      <w:tabs>
        <w:tab w:val="right" w:leader="dot" w:pos="8630"/>
      </w:tabs>
      <w:spacing w:after="40" w:line="240" w:lineRule="auto"/>
      <w:ind w:left="288"/>
      <w:jc w:val="both"/>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957F3A"/>
    <w:pPr>
      <w:keepNext/>
      <w:keepLines/>
      <w:spacing w:before="240" w:after="0" w:line="259" w:lineRule="auto"/>
      <w:outlineLvl w:val="9"/>
    </w:pPr>
    <w:rPr>
      <w:rFonts w:eastAsiaTheme="majorEastAsia" w:cstheme="majorBidi"/>
      <w:caps w:val="0"/>
      <w:color w:val="548AB7"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098838">
      <w:bodyDiv w:val="1"/>
      <w:marLeft w:val="0"/>
      <w:marRight w:val="0"/>
      <w:marTop w:val="0"/>
      <w:marBottom w:val="0"/>
      <w:divBdr>
        <w:top w:val="none" w:sz="0" w:space="0" w:color="auto"/>
        <w:left w:val="none" w:sz="0" w:space="0" w:color="auto"/>
        <w:bottom w:val="none" w:sz="0" w:space="0" w:color="auto"/>
        <w:right w:val="none" w:sz="0" w:space="0" w:color="auto"/>
      </w:divBdr>
    </w:div>
    <w:div w:id="178199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fontawesome.com/icons?d=gallery"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4.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llian\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8F9B2DC8124448B6AD6F2443BB301C"/>
        <w:category>
          <w:name w:val="Général"/>
          <w:gallery w:val="placeholder"/>
        </w:category>
        <w:types>
          <w:type w:val="bbPlcHdr"/>
        </w:types>
        <w:behaviors>
          <w:behavior w:val="content"/>
        </w:behaviors>
        <w:guid w:val="{E5B24B6A-99CB-4BB4-B2D7-CFFB01EC0960}"/>
      </w:docPartPr>
      <w:docPartBody>
        <w:p w:rsidR="00436A82" w:rsidRDefault="00910B4C">
          <w:pPr>
            <w:pStyle w:val="4E8F9B2DC8124448B6AD6F2443BB301C"/>
          </w:pPr>
          <w:r>
            <w:rPr>
              <w:rFonts w:asciiTheme="majorHAnsi" w:eastAsiaTheme="majorEastAsia" w:hAnsiTheme="majorHAnsi" w:cstheme="majorBidi"/>
              <w:caps/>
              <w:color w:val="44546A" w:themeColor="text2"/>
              <w:sz w:val="110"/>
              <w:szCs w:val="110"/>
            </w:rPr>
            <w:t>[Titre du document]</w:t>
          </w:r>
        </w:p>
      </w:docPartBody>
    </w:docPart>
    <w:docPart>
      <w:docPartPr>
        <w:name w:val="21E25B58455E42F29AC89E33670131A6"/>
        <w:category>
          <w:name w:val="Général"/>
          <w:gallery w:val="placeholder"/>
        </w:category>
        <w:types>
          <w:type w:val="bbPlcHdr"/>
        </w:types>
        <w:behaviors>
          <w:behavior w:val="content"/>
        </w:behaviors>
        <w:guid w:val="{C29A8A9F-E755-4863-94BB-977A7160305B}"/>
      </w:docPartPr>
      <w:docPartBody>
        <w:p w:rsidR="00436A82" w:rsidRDefault="00910B4C">
          <w:pPr>
            <w:pStyle w:val="21E25B58455E42F29AC89E33670131A6"/>
          </w:pPr>
          <w:r>
            <w:rPr>
              <w:color w:val="FFFFFF" w:themeColor="background1"/>
              <w:sz w:val="32"/>
              <w:szCs w:val="32"/>
            </w:rPr>
            <w:t>[Choisir la date]</w:t>
          </w:r>
        </w:p>
      </w:docPartBody>
    </w:docPart>
    <w:docPart>
      <w:docPartPr>
        <w:name w:val="008D24BDDF894EDE8DDB44EDE460B6CB"/>
        <w:category>
          <w:name w:val="Général"/>
          <w:gallery w:val="placeholder"/>
        </w:category>
        <w:types>
          <w:type w:val="bbPlcHdr"/>
        </w:types>
        <w:behaviors>
          <w:behavior w:val="content"/>
        </w:behaviors>
        <w:guid w:val="{6CDBD6B2-7404-4B6E-B414-3816E5E16DBD}"/>
      </w:docPartPr>
      <w:docPartBody>
        <w:p w:rsidR="00436A82" w:rsidRDefault="00910B4C">
          <w:pPr>
            <w:pStyle w:val="008D24BDDF894EDE8DDB44EDE460B6CB"/>
          </w:pPr>
          <w:r>
            <w:rPr>
              <w:color w:val="FFFFFF" w:themeColor="background1"/>
              <w:sz w:val="40"/>
              <w:szCs w:val="40"/>
            </w:rPr>
            <w:t>[Sous-titre du document]</w:t>
          </w:r>
        </w:p>
      </w:docPartBody>
    </w:docPart>
    <w:docPart>
      <w:docPartPr>
        <w:name w:val="4123A876AB324216A48B253CF8A9991C"/>
        <w:category>
          <w:name w:val="Général"/>
          <w:gallery w:val="placeholder"/>
        </w:category>
        <w:types>
          <w:type w:val="bbPlcHdr"/>
        </w:types>
        <w:behaviors>
          <w:behavior w:val="content"/>
        </w:behaviors>
        <w:guid w:val="{F58F7A37-6AEF-415F-9456-FB192C03785B}"/>
      </w:docPartPr>
      <w:docPartBody>
        <w:p w:rsidR="00436A82" w:rsidRDefault="00910B4C">
          <w:pPr>
            <w:pStyle w:val="4123A876AB324216A48B253CF8A9991C"/>
          </w:pPr>
          <w:r>
            <w:t>[Titre du document]</w:t>
          </w:r>
        </w:p>
      </w:docPartBody>
    </w:docPart>
    <w:docPart>
      <w:docPartPr>
        <w:name w:val="C1804DEDA6B445E486F058E8C1667979"/>
        <w:category>
          <w:name w:val="Général"/>
          <w:gallery w:val="placeholder"/>
        </w:category>
        <w:types>
          <w:type w:val="bbPlcHdr"/>
        </w:types>
        <w:behaviors>
          <w:behavior w:val="content"/>
        </w:behaviors>
        <w:guid w:val="{FD715E9E-0DC3-4415-B3F1-4641C0BF9405}"/>
      </w:docPartPr>
      <w:docPartBody>
        <w:p w:rsidR="00436A82" w:rsidRDefault="00910B4C">
          <w:pPr>
            <w:pStyle w:val="C1804DEDA6B445E486F058E8C1667979"/>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B4C"/>
    <w:rsid w:val="00030192"/>
    <w:rsid w:val="00290F50"/>
    <w:rsid w:val="00436A82"/>
    <w:rsid w:val="006F14F7"/>
    <w:rsid w:val="008047BF"/>
    <w:rsid w:val="0083776D"/>
    <w:rsid w:val="00896D9E"/>
    <w:rsid w:val="00910B4C"/>
    <w:rsid w:val="00DB3E0C"/>
    <w:rsid w:val="00E00FB3"/>
    <w:rsid w:val="00F052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8F9B2DC8124448B6AD6F2443BB301C">
    <w:name w:val="4E8F9B2DC8124448B6AD6F2443BB301C"/>
  </w:style>
  <w:style w:type="paragraph" w:customStyle="1" w:styleId="21E25B58455E42F29AC89E33670131A6">
    <w:name w:val="21E25B58455E42F29AC89E33670131A6"/>
  </w:style>
  <w:style w:type="paragraph" w:customStyle="1" w:styleId="008D24BDDF894EDE8DDB44EDE460B6CB">
    <w:name w:val="008D24BDDF894EDE8DDB44EDE460B6CB"/>
  </w:style>
  <w:style w:type="paragraph" w:customStyle="1" w:styleId="28722AA8ACAD489DBA6AB36B9636C1F8">
    <w:name w:val="28722AA8ACAD489DBA6AB36B9636C1F8"/>
  </w:style>
  <w:style w:type="paragraph" w:customStyle="1" w:styleId="4123A876AB324216A48B253CF8A9991C">
    <w:name w:val="4123A876AB324216A48B253CF8A9991C"/>
  </w:style>
  <w:style w:type="paragraph" w:customStyle="1" w:styleId="C1804DEDA6B445E486F058E8C1667979">
    <w:name w:val="C1804DEDA6B445E486F058E8C1667979"/>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59A2BC0A1AC24CBA954E286014FFAC85">
    <w:name w:val="59A2BC0A1AC24CBA954E286014FFA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2018-02-02T00:00:00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3990AA59-D173-4629-A2F3-AD05E70E8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128</TotalTime>
  <Pages>20</Pages>
  <Words>2196</Words>
  <Characters>12080</Characters>
  <Application>Microsoft Office Word</Application>
  <DocSecurity>0</DocSecurity>
  <Lines>100</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Application INspect</vt: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INspect</dc:title>
  <dc:subject>Tutoriels Administrateur</dc:subject>
  <dc:creator>Kikinho</dc:creator>
  <cp:keywords/>
  <cp:lastModifiedBy>Killian 👻</cp:lastModifiedBy>
  <cp:revision>32</cp:revision>
  <dcterms:created xsi:type="dcterms:W3CDTF">2018-02-09T08:40:00Z</dcterms:created>
  <dcterms:modified xsi:type="dcterms:W3CDTF">2018-02-13T14:30:00Z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